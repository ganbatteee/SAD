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D16E" w14:textId="06A835A3" w:rsidR="004A77B3" w:rsidRDefault="00000000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F481C">
        <w:t>&lt;</w:t>
      </w:r>
      <w:r w:rsidR="00D90B99">
        <w:t xml:space="preserve">A </w:t>
      </w:r>
      <w:r w:rsidR="00FC2D41">
        <w:t xml:space="preserve">BIDV </w:t>
      </w:r>
      <w:r w:rsidR="00D90B99">
        <w:t xml:space="preserve">based </w:t>
      </w:r>
      <w:r w:rsidR="00FC2D41">
        <w:t>Smart Banking</w:t>
      </w:r>
      <w:r w:rsidR="00D90B99">
        <w:t xml:space="preserve"> app</w:t>
      </w:r>
      <w:r w:rsidR="002F481C">
        <w:t>&gt;</w:t>
      </w:r>
      <w:r>
        <w:fldChar w:fldCharType="end"/>
      </w:r>
    </w:p>
    <w:p w14:paraId="64251B3C" w14:textId="7B7A1420" w:rsidR="004A77B3" w:rsidRDefault="00000000">
      <w:pPr>
        <w:pStyle w:val="Title"/>
        <w:jc w:val="right"/>
      </w:pPr>
      <w:fldSimple w:instr=" TITLE  \* MERGEFORMAT ">
        <w:r w:rsidR="002F481C">
          <w:t>Use-Case-Realization Specification: &lt;</w:t>
        </w:r>
        <w:r w:rsidR="00FC2D41" w:rsidRPr="00FC2D41">
          <w:t xml:space="preserve"> </w:t>
        </w:r>
        <w:r w:rsidR="00FC2D41">
          <w:t>Register a Periodical Payment</w:t>
        </w:r>
        <w:r w:rsidR="002F481C">
          <w:t>&gt;</w:t>
        </w:r>
      </w:fldSimple>
    </w:p>
    <w:p w14:paraId="7E92C86D" w14:textId="77777777" w:rsidR="004A77B3" w:rsidRDefault="004A77B3">
      <w:pPr>
        <w:pStyle w:val="Title"/>
        <w:jc w:val="right"/>
      </w:pPr>
    </w:p>
    <w:p w14:paraId="601FF28F" w14:textId="77777777" w:rsidR="004A77B3" w:rsidRDefault="009E170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44A9469E" w14:textId="77777777" w:rsidR="004A77B3" w:rsidRDefault="004A77B3">
      <w:pPr>
        <w:pStyle w:val="Title"/>
        <w:rPr>
          <w:sz w:val="28"/>
        </w:rPr>
      </w:pPr>
    </w:p>
    <w:p w14:paraId="2D07001B" w14:textId="77777777" w:rsidR="004A77B3" w:rsidRDefault="004A77B3"/>
    <w:p w14:paraId="02681B33" w14:textId="77777777" w:rsidR="004A77B3" w:rsidRDefault="004A77B3">
      <w:pPr>
        <w:sectPr w:rsidR="004A77B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E8189D" w14:textId="77777777" w:rsidR="004A77B3" w:rsidRDefault="009E170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A77B3" w14:paraId="75B91D58" w14:textId="77777777">
        <w:tc>
          <w:tcPr>
            <w:tcW w:w="2304" w:type="dxa"/>
          </w:tcPr>
          <w:p w14:paraId="59053BD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8D695BB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B3AF7DC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0436CFE" w14:textId="77777777" w:rsidR="004A77B3" w:rsidRDefault="009E170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A77B3" w14:paraId="03074601" w14:textId="77777777">
        <w:tc>
          <w:tcPr>
            <w:tcW w:w="2304" w:type="dxa"/>
          </w:tcPr>
          <w:p w14:paraId="59A7A756" w14:textId="77777777" w:rsidR="004A77B3" w:rsidRDefault="009E170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0FCB7D84" w14:textId="77777777" w:rsidR="004A77B3" w:rsidRDefault="009E170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0C9ADA51" w14:textId="77777777" w:rsidR="004A77B3" w:rsidRDefault="009E170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2BB61318" w14:textId="77777777" w:rsidR="004A77B3" w:rsidRDefault="009E1705">
            <w:pPr>
              <w:pStyle w:val="Tabletext"/>
            </w:pPr>
            <w:r>
              <w:t>&lt;name&gt;</w:t>
            </w:r>
          </w:p>
        </w:tc>
      </w:tr>
      <w:tr w:rsidR="004A77B3" w14:paraId="2D4FA83F" w14:textId="77777777">
        <w:tc>
          <w:tcPr>
            <w:tcW w:w="2304" w:type="dxa"/>
          </w:tcPr>
          <w:p w14:paraId="49155660" w14:textId="102C0AEB" w:rsidR="004A77B3" w:rsidRDefault="00FC2D41">
            <w:pPr>
              <w:pStyle w:val="Tabletext"/>
            </w:pPr>
            <w:r>
              <w:t>&lt;29/11/2022&gt;</w:t>
            </w:r>
          </w:p>
        </w:tc>
        <w:tc>
          <w:tcPr>
            <w:tcW w:w="1152" w:type="dxa"/>
          </w:tcPr>
          <w:p w14:paraId="529F7BB1" w14:textId="301C87A7" w:rsidR="004A77B3" w:rsidRDefault="00FC2D41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14:paraId="4B590579" w14:textId="37CC0409" w:rsidR="004A77B3" w:rsidRDefault="00FC2D41">
            <w:pPr>
              <w:pStyle w:val="Tabletext"/>
            </w:pPr>
            <w:r>
              <w:t>&lt;Complete the requirement&gt;</w:t>
            </w:r>
          </w:p>
        </w:tc>
        <w:tc>
          <w:tcPr>
            <w:tcW w:w="2304" w:type="dxa"/>
          </w:tcPr>
          <w:p w14:paraId="3133DA6F" w14:textId="4FEF66DF" w:rsidR="004A77B3" w:rsidRDefault="00FC2D41">
            <w:pPr>
              <w:pStyle w:val="Tabletext"/>
            </w:pPr>
            <w:r>
              <w:t>&lt;Lai Trang&gt;</w:t>
            </w:r>
          </w:p>
        </w:tc>
      </w:tr>
      <w:tr w:rsidR="004A77B3" w14:paraId="0707443A" w14:textId="77777777">
        <w:tc>
          <w:tcPr>
            <w:tcW w:w="2304" w:type="dxa"/>
          </w:tcPr>
          <w:p w14:paraId="63F63D25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7894A07C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78DDB26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6C11EEE9" w14:textId="77777777" w:rsidR="004A77B3" w:rsidRDefault="004A77B3">
            <w:pPr>
              <w:pStyle w:val="Tabletext"/>
            </w:pPr>
          </w:p>
        </w:tc>
      </w:tr>
      <w:tr w:rsidR="004A77B3" w14:paraId="34D6FB02" w14:textId="77777777">
        <w:tc>
          <w:tcPr>
            <w:tcW w:w="2304" w:type="dxa"/>
          </w:tcPr>
          <w:p w14:paraId="3CD127FB" w14:textId="77777777" w:rsidR="004A77B3" w:rsidRDefault="004A77B3">
            <w:pPr>
              <w:pStyle w:val="Tabletext"/>
            </w:pPr>
          </w:p>
        </w:tc>
        <w:tc>
          <w:tcPr>
            <w:tcW w:w="1152" w:type="dxa"/>
          </w:tcPr>
          <w:p w14:paraId="3EF7A9E4" w14:textId="77777777" w:rsidR="004A77B3" w:rsidRDefault="004A77B3">
            <w:pPr>
              <w:pStyle w:val="Tabletext"/>
            </w:pPr>
          </w:p>
        </w:tc>
        <w:tc>
          <w:tcPr>
            <w:tcW w:w="3744" w:type="dxa"/>
          </w:tcPr>
          <w:p w14:paraId="3E3D6446" w14:textId="77777777" w:rsidR="004A77B3" w:rsidRDefault="004A77B3">
            <w:pPr>
              <w:pStyle w:val="Tabletext"/>
            </w:pPr>
          </w:p>
        </w:tc>
        <w:tc>
          <w:tcPr>
            <w:tcW w:w="2304" w:type="dxa"/>
          </w:tcPr>
          <w:p w14:paraId="543CA01A" w14:textId="77777777" w:rsidR="004A77B3" w:rsidRDefault="004A77B3">
            <w:pPr>
              <w:pStyle w:val="Tabletext"/>
            </w:pPr>
          </w:p>
        </w:tc>
      </w:tr>
    </w:tbl>
    <w:p w14:paraId="36685557" w14:textId="77777777" w:rsidR="004A77B3" w:rsidRDefault="004A77B3"/>
    <w:p w14:paraId="5B9ECDBC" w14:textId="77777777" w:rsidR="004A77B3" w:rsidRDefault="009E1705">
      <w:pPr>
        <w:pStyle w:val="Title"/>
      </w:pPr>
      <w:r>
        <w:br w:type="page"/>
      </w:r>
      <w:r>
        <w:lastRenderedPageBreak/>
        <w:t>Table of Contents</w:t>
      </w:r>
    </w:p>
    <w:p w14:paraId="76478B0C" w14:textId="77777777" w:rsidR="004A77B3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1AE3ED3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4ACFB0C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27BF64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E65CD5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6843AD0" w14:textId="77777777" w:rsidR="004A77B3" w:rsidRDefault="009E1705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D0F276" w14:textId="77777777" w:rsidR="004A77B3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F27BDA" w14:textId="77777777" w:rsidR="004A77B3" w:rsidRDefault="009E1705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860BA6" w14:textId="2085BC50" w:rsidR="004A77B3" w:rsidRDefault="009E1705">
      <w:pPr>
        <w:pStyle w:val="Title"/>
      </w:pPr>
      <w:r>
        <w:fldChar w:fldCharType="end"/>
      </w:r>
      <w:r>
        <w:br w:type="page"/>
      </w:r>
      <w:fldSimple w:instr=" TITLE  \* MERGEFORMAT ">
        <w:r w:rsidR="002F481C">
          <w:t>Use-Case-Realization Specification: &lt;</w:t>
        </w:r>
        <w:r w:rsidR="00FC2D41" w:rsidRPr="00FC2D41">
          <w:t xml:space="preserve"> </w:t>
        </w:r>
        <w:r w:rsidR="00FC2D41">
          <w:t xml:space="preserve">Register a Periodical Payment </w:t>
        </w:r>
        <w:r w:rsidR="002F481C">
          <w:t>&gt;</w:t>
        </w:r>
      </w:fldSimple>
    </w:p>
    <w:p w14:paraId="791419DF" w14:textId="62B83CB7" w:rsidR="004A77B3" w:rsidRDefault="009E1705" w:rsidP="00FC2D41">
      <w:pPr>
        <w:pStyle w:val="Heading1"/>
      </w:pPr>
      <w:bookmarkStart w:id="0" w:name="_Toc456598586"/>
      <w:bookmarkStart w:id="1" w:name="_Toc492766282"/>
      <w:r>
        <w:t>Introduction</w:t>
      </w:r>
      <w:bookmarkEnd w:id="0"/>
      <w:bookmarkEnd w:id="1"/>
    </w:p>
    <w:p w14:paraId="69CEF53B" w14:textId="68C17EF3" w:rsidR="004A77B3" w:rsidRDefault="009E1705" w:rsidP="00FC2D41">
      <w:pPr>
        <w:pStyle w:val="Heading2"/>
      </w:pPr>
      <w:bookmarkStart w:id="2" w:name="_Toc456598587"/>
      <w:bookmarkStart w:id="3" w:name="_Toc492766283"/>
      <w:r>
        <w:t>Purpose</w:t>
      </w:r>
      <w:bookmarkEnd w:id="2"/>
      <w:bookmarkEnd w:id="3"/>
    </w:p>
    <w:p w14:paraId="62302CE2" w14:textId="6D480E4B" w:rsidR="00FC2D41" w:rsidRPr="00FC2D41" w:rsidRDefault="00FC2D41" w:rsidP="00FC2D41">
      <w:pPr>
        <w:ind w:left="720"/>
      </w:pPr>
      <w:r>
        <w:t xml:space="preserve">This document describes the process of registering a new Periodical Payment of BIDV Smart Banking application on smartphones. This process will be clarified via Derived requirements </w:t>
      </w:r>
      <w:proofErr w:type="gramStart"/>
      <w:r>
        <w:t>and  Flow</w:t>
      </w:r>
      <w:proofErr w:type="gramEnd"/>
      <w:r>
        <w:t xml:space="preserve"> of events – Design (design model, sequence diagram and class diagram)</w:t>
      </w:r>
    </w:p>
    <w:p w14:paraId="43A2BEA3" w14:textId="7A511DA6" w:rsidR="004A77B3" w:rsidRDefault="009E1705">
      <w:pPr>
        <w:pStyle w:val="Heading2"/>
      </w:pPr>
      <w:bookmarkStart w:id="4" w:name="_Toc456598588"/>
      <w:bookmarkStart w:id="5" w:name="_Toc492766284"/>
      <w:r>
        <w:t>Scope</w:t>
      </w:r>
      <w:bookmarkEnd w:id="4"/>
      <w:bookmarkEnd w:id="5"/>
    </w:p>
    <w:p w14:paraId="14EB4FD0" w14:textId="1751D084" w:rsidR="00FC2D41" w:rsidRPr="00FC2D41" w:rsidRDefault="00FC2D41" w:rsidP="00FC2D41">
      <w:pPr>
        <w:ind w:left="720"/>
      </w:pPr>
      <w:r>
        <w:t>This document conducts registering a new Periodical Payment on smartphone app for BIDV system</w:t>
      </w:r>
    </w:p>
    <w:p w14:paraId="01CC73CC" w14:textId="01603B6F" w:rsidR="004A77B3" w:rsidRDefault="009E1705">
      <w:pPr>
        <w:pStyle w:val="Heading2"/>
      </w:pPr>
      <w:bookmarkStart w:id="6" w:name="_Toc456598589"/>
      <w:bookmarkStart w:id="7" w:name="_Toc492766285"/>
      <w:r>
        <w:t>Definitions, Acronyms, and Abbreviations</w:t>
      </w:r>
      <w:bookmarkEnd w:id="6"/>
      <w:bookmarkEnd w:id="7"/>
    </w:p>
    <w:p w14:paraId="74DC5AA7" w14:textId="77777777" w:rsidR="00FC2D41" w:rsidRDefault="00FC2D41" w:rsidP="00FC2D41">
      <w:pPr>
        <w:ind w:left="720"/>
      </w:pPr>
      <w:r>
        <w:t xml:space="preserve">User: the customer who uses BIDV Smart Banking service </w:t>
      </w:r>
    </w:p>
    <w:p w14:paraId="448EA158" w14:textId="77777777" w:rsidR="00FC2D41" w:rsidRDefault="00FC2D41" w:rsidP="00FC2D41">
      <w:pPr>
        <w:ind w:left="720"/>
      </w:pPr>
      <w:r>
        <w:t>App: BIDV Smart Banking application provides on Google play or App store</w:t>
      </w:r>
    </w:p>
    <w:p w14:paraId="2ED07D5E" w14:textId="77777777" w:rsidR="00FC2D41" w:rsidRDefault="00FC2D41" w:rsidP="00FC2D41">
      <w:pPr>
        <w:ind w:left="720"/>
      </w:pPr>
      <w:r>
        <w:t>GUI system: Graphic user interface shows interfaces to the end-user</w:t>
      </w:r>
    </w:p>
    <w:p w14:paraId="0F66552B" w14:textId="77777777" w:rsidR="00FC2D41" w:rsidRDefault="00FC2D41" w:rsidP="00FC2D41">
      <w:pPr>
        <w:ind w:left="720"/>
      </w:pPr>
      <w:r>
        <w:t>Controller: provides for users input and modifications</w:t>
      </w:r>
    </w:p>
    <w:p w14:paraId="63D4C6D2" w14:textId="304F4A32" w:rsidR="00FC2D41" w:rsidRPr="00FC2D41" w:rsidRDefault="00FC2D41" w:rsidP="00FC2D41">
      <w:pPr>
        <w:ind w:left="720"/>
      </w:pPr>
      <w:r>
        <w:t>Model: database includes user’s account number, password….</w:t>
      </w:r>
    </w:p>
    <w:p w14:paraId="0F4CD3BC" w14:textId="6CDE30A2" w:rsidR="004A77B3" w:rsidRDefault="009E1705">
      <w:pPr>
        <w:pStyle w:val="Heading2"/>
      </w:pPr>
      <w:bookmarkStart w:id="8" w:name="_Toc456598590"/>
      <w:bookmarkStart w:id="9" w:name="_Toc492766286"/>
      <w:r>
        <w:t>References</w:t>
      </w:r>
      <w:bookmarkEnd w:id="8"/>
      <w:bookmarkEnd w:id="9"/>
    </w:p>
    <w:p w14:paraId="22FCBA34" w14:textId="6D71961F" w:rsidR="00FC2D41" w:rsidRPr="00FC2D41" w:rsidRDefault="00FC2D41" w:rsidP="00FC2D41">
      <w:pPr>
        <w:ind w:left="720"/>
      </w:pPr>
      <w:r>
        <w:t xml:space="preserve">None </w:t>
      </w:r>
    </w:p>
    <w:p w14:paraId="35BFA2DD" w14:textId="42E11EC1" w:rsidR="004A77B3" w:rsidRDefault="009E1705">
      <w:pPr>
        <w:pStyle w:val="Heading2"/>
      </w:pPr>
      <w:bookmarkStart w:id="10" w:name="_Toc456598591"/>
      <w:bookmarkStart w:id="11" w:name="_Toc492766287"/>
      <w:r>
        <w:t>Overview</w:t>
      </w:r>
      <w:bookmarkEnd w:id="10"/>
      <w:bookmarkEnd w:id="11"/>
    </w:p>
    <w:p w14:paraId="5165A4D5" w14:textId="0BFEE820" w:rsidR="00FC2D41" w:rsidRPr="00FC2D41" w:rsidRDefault="00FC2D41" w:rsidP="00FC2D41">
      <w:pPr>
        <w:ind w:left="720"/>
      </w:pPr>
      <w:r>
        <w:t xml:space="preserve">Registering a new Periodical Payment in BIDV Smart Banking system will be summarized as follows, firstly, there are 2 diagrams we need to complete includes sequence diagram and class diagram, which is used to describe how the use-case is conducted. Last but not least, the derived </w:t>
      </w:r>
      <w:proofErr w:type="gramStart"/>
      <w:r>
        <w:t>requirements</w:t>
      </w:r>
      <w:proofErr w:type="gramEnd"/>
      <w:r>
        <w:t xml:space="preserve"> part is a textual description that collects all requirements, such as non-functional requirements, on the use-case realizations not considered in the design model, but that need to be taken care of during implementation</w:t>
      </w:r>
    </w:p>
    <w:p w14:paraId="5A823D56" w14:textId="4B161C27" w:rsidR="004A77B3" w:rsidRDefault="009E1705">
      <w:pPr>
        <w:pStyle w:val="Heading1"/>
      </w:pPr>
      <w:bookmarkStart w:id="12" w:name="_Toc492766288"/>
      <w:r>
        <w:t>Flow of Events—Design</w:t>
      </w:r>
      <w:bookmarkEnd w:id="12"/>
      <w:r>
        <w:t xml:space="preserve"> </w:t>
      </w:r>
    </w:p>
    <w:p w14:paraId="289E6B78" w14:textId="77777777" w:rsidR="00FC2D41" w:rsidRPr="00FC2D41" w:rsidRDefault="00FC2D41" w:rsidP="00340F5E"/>
    <w:p w14:paraId="3E88247F" w14:textId="76DB5C63" w:rsidR="002D3094" w:rsidRDefault="002D3094" w:rsidP="002D3094">
      <w:pPr>
        <w:pStyle w:val="Heading2"/>
      </w:pPr>
      <w:r>
        <w:lastRenderedPageBreak/>
        <w:t>sequence diagram</w:t>
      </w:r>
    </w:p>
    <w:p w14:paraId="58742ACA" w14:textId="6AC1766E" w:rsidR="00252342" w:rsidRPr="00252342" w:rsidRDefault="00252342" w:rsidP="00252342">
      <w:r w:rsidRPr="00252342">
        <w:rPr>
          <w:noProof/>
        </w:rPr>
        <w:drawing>
          <wp:inline distT="0" distB="0" distL="0" distR="0" wp14:anchorId="1AE940C4" wp14:editId="7F60AA5C">
            <wp:extent cx="5943600" cy="436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AD82" w14:textId="0380F049" w:rsidR="002D3094" w:rsidRDefault="002D3094" w:rsidP="002D3094">
      <w:pPr>
        <w:pStyle w:val="Heading2"/>
      </w:pPr>
      <w:r>
        <w:lastRenderedPageBreak/>
        <w:t>class diagram</w:t>
      </w:r>
    </w:p>
    <w:p w14:paraId="2B9DAA30" w14:textId="4E553D29" w:rsidR="00252342" w:rsidRPr="002D3094" w:rsidRDefault="00252342" w:rsidP="00252342">
      <w:pPr>
        <w:pStyle w:val="BodyText"/>
      </w:pPr>
      <w:r w:rsidRPr="00252342">
        <w:rPr>
          <w:noProof/>
        </w:rPr>
        <w:drawing>
          <wp:inline distT="0" distB="0" distL="0" distR="0" wp14:anchorId="3A3DE3B7" wp14:editId="2342AB90">
            <wp:extent cx="4091940" cy="4111998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098" cy="41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823B" w14:textId="2F8E27EC" w:rsidR="004A77B3" w:rsidRDefault="009E1705" w:rsidP="00077424">
      <w:pPr>
        <w:pStyle w:val="Heading1"/>
      </w:pPr>
      <w:bookmarkStart w:id="13" w:name="_Toc492766289"/>
      <w:r>
        <w:t>Derived Requirements</w:t>
      </w:r>
      <w:bookmarkEnd w:id="13"/>
    </w:p>
    <w:p w14:paraId="6DD1C78C" w14:textId="7E2FB17B" w:rsidR="00077424" w:rsidRDefault="00077424" w:rsidP="00077424">
      <w:pPr>
        <w:pStyle w:val="InfoBlue"/>
      </w:pPr>
      <w:r w:rsidRPr="00077424">
        <w:t>3.1 If the system does not get any respond from user for an allotted time, the system asks user to login again because of his/her login session expiring</w:t>
      </w:r>
    </w:p>
    <w:p w14:paraId="06B8B106" w14:textId="14B432AF" w:rsidR="00077424" w:rsidRDefault="00077424" w:rsidP="00077424">
      <w:pPr>
        <w:pStyle w:val="BodyText"/>
      </w:pPr>
      <w:r>
        <w:t>3.2 When users enter a wrong customer code, the system asks user to re-enter</w:t>
      </w:r>
    </w:p>
    <w:p w14:paraId="2228AA58" w14:textId="7697C43D" w:rsidR="00077424" w:rsidRDefault="00077424" w:rsidP="00077424">
      <w:pPr>
        <w:pStyle w:val="BodyText"/>
      </w:pPr>
      <w:r>
        <w:t>3.3 If users enter the wrong OTP code, the system will re-send and ask user to re-enter</w:t>
      </w:r>
    </w:p>
    <w:p w14:paraId="0D1BB1D0" w14:textId="0A611DD1" w:rsidR="00077424" w:rsidRPr="00E04D08" w:rsidRDefault="00077424" w:rsidP="00077424">
      <w:pPr>
        <w:pStyle w:val="BodyText"/>
      </w:pPr>
      <w:r>
        <w:t xml:space="preserve">3.4 If users enter OTP code incorrectly more than 5 times, the process will automatically </w:t>
      </w:r>
      <w:r w:rsidR="00252342">
        <w:t>cancel</w:t>
      </w:r>
    </w:p>
    <w:p w14:paraId="600921B0" w14:textId="3400EA48" w:rsidR="00077424" w:rsidRPr="00077424" w:rsidRDefault="00077424" w:rsidP="00077424">
      <w:pPr>
        <w:pStyle w:val="BodyText"/>
      </w:pPr>
    </w:p>
    <w:p w14:paraId="7B9E614C" w14:textId="77777777" w:rsidR="00077424" w:rsidRPr="00077424" w:rsidRDefault="00077424" w:rsidP="00077424">
      <w:pPr>
        <w:ind w:left="720"/>
      </w:pPr>
    </w:p>
    <w:p w14:paraId="72FB1C6C" w14:textId="77777777" w:rsidR="004A77B3" w:rsidRDefault="004A77B3"/>
    <w:p w14:paraId="267E5957" w14:textId="77777777" w:rsidR="002F481C" w:rsidRDefault="002F481C"/>
    <w:sectPr w:rsidR="002F481C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A3AA2" w14:textId="77777777" w:rsidR="00FF7F08" w:rsidRDefault="00FF7F08">
      <w:pPr>
        <w:spacing w:line="240" w:lineRule="auto"/>
      </w:pPr>
      <w:r>
        <w:separator/>
      </w:r>
    </w:p>
  </w:endnote>
  <w:endnote w:type="continuationSeparator" w:id="0">
    <w:p w14:paraId="21D9182A" w14:textId="77777777" w:rsidR="00FF7F08" w:rsidRDefault="00FF7F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A115" w14:textId="77777777" w:rsidR="004A77B3" w:rsidRDefault="009E17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0D9B0A" w14:textId="77777777" w:rsidR="004A77B3" w:rsidRDefault="004A77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A77B3" w14:paraId="5C0684F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2EF924" w14:textId="77777777" w:rsidR="004A77B3" w:rsidRDefault="009E170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18A263" w14:textId="6DE18CAF" w:rsidR="004A77B3" w:rsidRDefault="009E1705">
          <w:pPr>
            <w:jc w:val="center"/>
          </w:pPr>
          <w:r>
            <w:sym w:font="Symbol" w:char="F0D3"/>
          </w:r>
          <w:fldSimple w:instr=" DOCPROPERTY &quot;Company&quot;  \* MERGEFORMAT ">
            <w:r w:rsidR="002F481C">
              <w:t>&lt;</w:t>
            </w:r>
            <w:r w:rsidR="00D90B99">
              <w:t>Team 3</w:t>
            </w:r>
            <w:r w:rsidR="002F481C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90B99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1A6E4E" w14:textId="77777777" w:rsidR="004A77B3" w:rsidRDefault="009E170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12807BF" w14:textId="77777777" w:rsidR="004A77B3" w:rsidRDefault="004A7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310C2" w14:textId="77777777" w:rsidR="004A77B3" w:rsidRDefault="004A7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122C1" w14:textId="77777777" w:rsidR="00FF7F08" w:rsidRDefault="00FF7F08">
      <w:pPr>
        <w:spacing w:line="240" w:lineRule="auto"/>
      </w:pPr>
      <w:r>
        <w:separator/>
      </w:r>
    </w:p>
  </w:footnote>
  <w:footnote w:type="continuationSeparator" w:id="0">
    <w:p w14:paraId="79BE25D4" w14:textId="77777777" w:rsidR="00FF7F08" w:rsidRDefault="00FF7F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D326" w14:textId="77777777" w:rsidR="004A77B3" w:rsidRDefault="004A77B3">
    <w:pPr>
      <w:rPr>
        <w:sz w:val="24"/>
      </w:rPr>
    </w:pPr>
  </w:p>
  <w:p w14:paraId="039836CE" w14:textId="77777777" w:rsidR="004A77B3" w:rsidRDefault="004A77B3">
    <w:pPr>
      <w:pBdr>
        <w:top w:val="single" w:sz="6" w:space="1" w:color="auto"/>
      </w:pBdr>
      <w:rPr>
        <w:sz w:val="24"/>
      </w:rPr>
    </w:pPr>
  </w:p>
  <w:p w14:paraId="017B3E71" w14:textId="090EF27F" w:rsidR="004A77B3" w:rsidRDefault="009E17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F481C">
      <w:rPr>
        <w:rFonts w:ascii="Arial" w:hAnsi="Arial"/>
        <w:b/>
        <w:sz w:val="36"/>
      </w:rPr>
      <w:t>&lt;</w:t>
    </w:r>
    <w:r w:rsidR="00D90B99">
      <w:rPr>
        <w:rFonts w:ascii="Arial" w:hAnsi="Arial"/>
        <w:b/>
        <w:sz w:val="36"/>
      </w:rPr>
      <w:t>Team 3</w:t>
    </w:r>
    <w:r w:rsidR="002F481C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017165B" w14:textId="77777777" w:rsidR="004A77B3" w:rsidRDefault="004A77B3">
    <w:pPr>
      <w:pBdr>
        <w:bottom w:val="single" w:sz="6" w:space="1" w:color="auto"/>
      </w:pBdr>
      <w:jc w:val="right"/>
      <w:rPr>
        <w:sz w:val="24"/>
      </w:rPr>
    </w:pPr>
  </w:p>
  <w:p w14:paraId="40C18414" w14:textId="77777777" w:rsidR="004A77B3" w:rsidRDefault="004A7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A77B3" w14:paraId="1E0EC37F" w14:textId="77777777">
      <w:tc>
        <w:tcPr>
          <w:tcW w:w="6379" w:type="dxa"/>
        </w:tcPr>
        <w:p w14:paraId="7A13825A" w14:textId="630CDABD" w:rsidR="004A77B3" w:rsidRDefault="00000000">
          <w:fldSimple w:instr=" SUBJECT  \* MERGEFORMAT ">
            <w:r w:rsidR="002F481C">
              <w:t>&lt;</w:t>
            </w:r>
            <w:r w:rsidR="00D90B99">
              <w:t xml:space="preserve">A </w:t>
            </w:r>
            <w:r w:rsidR="00FC2D41">
              <w:t xml:space="preserve">BIDV </w:t>
            </w:r>
            <w:r w:rsidR="00D90B99">
              <w:t xml:space="preserve">based </w:t>
            </w:r>
            <w:r w:rsidR="00FC2D41">
              <w:t>Smart Banking</w:t>
            </w:r>
            <w:r w:rsidR="00D90B99">
              <w:t xml:space="preserve"> app</w:t>
            </w:r>
            <w:r w:rsidR="002F481C">
              <w:t>&gt;</w:t>
            </w:r>
          </w:fldSimple>
        </w:p>
      </w:tc>
      <w:tc>
        <w:tcPr>
          <w:tcW w:w="3179" w:type="dxa"/>
        </w:tcPr>
        <w:p w14:paraId="597CA690" w14:textId="77777777" w:rsidR="004A77B3" w:rsidRDefault="009E170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A77B3" w14:paraId="1AD1143C" w14:textId="77777777">
      <w:tc>
        <w:tcPr>
          <w:tcW w:w="6379" w:type="dxa"/>
        </w:tcPr>
        <w:p w14:paraId="376EA92B" w14:textId="128F75B4" w:rsidR="004A77B3" w:rsidRDefault="00000000">
          <w:fldSimple w:instr=" TITLE  \* MERGEFORMAT ">
            <w:r w:rsidR="002F481C">
              <w:t>Use-Case-Realization Specification: &lt;</w:t>
            </w:r>
            <w:r w:rsidR="00FC2D41">
              <w:t>Register a Periodical Payment</w:t>
            </w:r>
            <w:r w:rsidR="002F481C">
              <w:t>&gt;</w:t>
            </w:r>
          </w:fldSimple>
        </w:p>
      </w:tc>
      <w:tc>
        <w:tcPr>
          <w:tcW w:w="3179" w:type="dxa"/>
        </w:tcPr>
        <w:p w14:paraId="2B5C9BC8" w14:textId="18FEDD31" w:rsidR="004A77B3" w:rsidRDefault="009E1705">
          <w:r>
            <w:t xml:space="preserve">  Issue Date:  &lt;</w:t>
          </w:r>
          <w:r w:rsidR="00FC2D41">
            <w:t>29</w:t>
          </w:r>
          <w:r>
            <w:t>/</w:t>
          </w:r>
          <w:r w:rsidR="00FC2D41">
            <w:t>11</w:t>
          </w:r>
          <w:r>
            <w:t>/</w:t>
          </w:r>
          <w:r w:rsidR="00FC2D41">
            <w:t>2022</w:t>
          </w:r>
          <w:r>
            <w:t>&gt;</w:t>
          </w:r>
        </w:p>
      </w:tc>
    </w:tr>
    <w:tr w:rsidR="004A77B3" w14:paraId="03D465F2" w14:textId="77777777">
      <w:tc>
        <w:tcPr>
          <w:tcW w:w="9558" w:type="dxa"/>
          <w:gridSpan w:val="2"/>
        </w:tcPr>
        <w:p w14:paraId="62020DB3" w14:textId="3FE68F06" w:rsidR="004A77B3" w:rsidRDefault="009E1705">
          <w:r>
            <w:t>&lt;</w:t>
          </w:r>
          <w:r w:rsidR="00FC2D41">
            <w:t xml:space="preserve">realization </w:t>
          </w:r>
          <w:r>
            <w:t>document&gt;</w:t>
          </w:r>
        </w:p>
      </w:tc>
    </w:tr>
  </w:tbl>
  <w:p w14:paraId="0657A732" w14:textId="77777777" w:rsidR="004A77B3" w:rsidRDefault="004A77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F175" w14:textId="77777777" w:rsidR="004A77B3" w:rsidRDefault="004A7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057EBB"/>
    <w:multiLevelType w:val="multilevel"/>
    <w:tmpl w:val="58F4E09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8501480">
    <w:abstractNumId w:val="0"/>
  </w:num>
  <w:num w:numId="2" w16cid:durableId="1202009684">
    <w:abstractNumId w:val="10"/>
  </w:num>
  <w:num w:numId="3" w16cid:durableId="1018383440">
    <w:abstractNumId w:val="20"/>
  </w:num>
  <w:num w:numId="4" w16cid:durableId="880436072">
    <w:abstractNumId w:val="15"/>
  </w:num>
  <w:num w:numId="5" w16cid:durableId="1538156316">
    <w:abstractNumId w:val="14"/>
  </w:num>
  <w:num w:numId="6" w16cid:durableId="32323942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942371897">
    <w:abstractNumId w:val="2"/>
  </w:num>
  <w:num w:numId="8" w16cid:durableId="36786007">
    <w:abstractNumId w:val="19"/>
  </w:num>
  <w:num w:numId="9" w16cid:durableId="1117217755">
    <w:abstractNumId w:val="3"/>
  </w:num>
  <w:num w:numId="10" w16cid:durableId="290746621">
    <w:abstractNumId w:val="11"/>
  </w:num>
  <w:num w:numId="11" w16cid:durableId="958532512">
    <w:abstractNumId w:val="9"/>
  </w:num>
  <w:num w:numId="12" w16cid:durableId="2131849592">
    <w:abstractNumId w:val="18"/>
  </w:num>
  <w:num w:numId="13" w16cid:durableId="1119452544">
    <w:abstractNumId w:val="8"/>
  </w:num>
  <w:num w:numId="14" w16cid:durableId="1958753281">
    <w:abstractNumId w:val="4"/>
  </w:num>
  <w:num w:numId="15" w16cid:durableId="1122461509">
    <w:abstractNumId w:val="17"/>
  </w:num>
  <w:num w:numId="16" w16cid:durableId="198858879">
    <w:abstractNumId w:val="13"/>
  </w:num>
  <w:num w:numId="17" w16cid:durableId="656349443">
    <w:abstractNumId w:val="6"/>
  </w:num>
  <w:num w:numId="18" w16cid:durableId="2019649556">
    <w:abstractNumId w:val="12"/>
  </w:num>
  <w:num w:numId="19" w16cid:durableId="179490882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853756712">
    <w:abstractNumId w:val="7"/>
  </w:num>
  <w:num w:numId="21" w16cid:durableId="1565918091">
    <w:abstractNumId w:val="16"/>
  </w:num>
  <w:num w:numId="22" w16cid:durableId="1973750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1C"/>
    <w:rsid w:val="00077424"/>
    <w:rsid w:val="00252342"/>
    <w:rsid w:val="002D3094"/>
    <w:rsid w:val="002F481C"/>
    <w:rsid w:val="00340F5E"/>
    <w:rsid w:val="004A77B3"/>
    <w:rsid w:val="005C0AD5"/>
    <w:rsid w:val="0092048F"/>
    <w:rsid w:val="009576D3"/>
    <w:rsid w:val="009E1705"/>
    <w:rsid w:val="00D57C7C"/>
    <w:rsid w:val="00D90B99"/>
    <w:rsid w:val="00FC2D41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54A81"/>
  <w15:chartTrackingRefBased/>
  <w15:docId w15:val="{E3700A49-DD9B-4AB0-988B-0AD2C563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rsid w:val="00077424"/>
    <w:pPr>
      <w:spacing w:after="120"/>
      <w:ind w:left="720"/>
    </w:pPr>
    <w:rPr>
      <w:iCs/>
      <w:color w:val="000000" w:themeColor="text1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table" w:styleId="TableGrid">
    <w:name w:val="Table Grid"/>
    <w:basedOn w:val="TableNormal"/>
    <w:uiPriority w:val="39"/>
    <w:rsid w:val="00FC2D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T\COURSES\SAD\SAD%202021\RUP%20Doc%20template\rup_uc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rup_ucrs.dot</Template>
  <TotalTime>39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Nguyetdtm</dc:creator>
  <cp:keywords/>
  <dc:description/>
  <cp:lastModifiedBy>Lai Thi Minh Trang</cp:lastModifiedBy>
  <cp:revision>5</cp:revision>
  <cp:lastPrinted>1999-10-18T09:04:00Z</cp:lastPrinted>
  <dcterms:created xsi:type="dcterms:W3CDTF">2021-11-25T03:07:00Z</dcterms:created>
  <dcterms:modified xsi:type="dcterms:W3CDTF">2022-12-17T17:21:00Z</dcterms:modified>
</cp:coreProperties>
</file>