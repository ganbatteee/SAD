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FFF1" w14:textId="76714B71" w:rsidR="00705F77" w:rsidRPr="008A3D34" w:rsidRDefault="00000000">
      <w:pPr>
        <w:pStyle w:val="Title"/>
        <w:jc w:val="right"/>
        <w:rPr>
          <w:rFonts w:ascii="Times New Roman" w:hAnsi="Times New Roman"/>
        </w:rPr>
      </w:pPr>
      <w:r w:rsidRPr="008A3D34">
        <w:rPr>
          <w:rFonts w:ascii="Times New Roman" w:hAnsi="Times New Roman"/>
        </w:rPr>
        <w:fldChar w:fldCharType="begin"/>
      </w:r>
      <w:r w:rsidRPr="008A3D34">
        <w:rPr>
          <w:rFonts w:ascii="Times New Roman" w:hAnsi="Times New Roman"/>
        </w:rPr>
        <w:instrText xml:space="preserve"> SUBJECT  \* MERGEFORMAT </w:instrText>
      </w:r>
      <w:r w:rsidRPr="008A3D34">
        <w:rPr>
          <w:rFonts w:ascii="Times New Roman" w:hAnsi="Times New Roman"/>
        </w:rPr>
        <w:fldChar w:fldCharType="separate"/>
      </w:r>
      <w:r w:rsidR="00ED7EBE" w:rsidRPr="008A3D34">
        <w:rPr>
          <w:rFonts w:ascii="Times New Roman" w:hAnsi="Times New Roman"/>
        </w:rPr>
        <w:t>&lt;</w:t>
      </w:r>
      <w:r w:rsidR="008665D2" w:rsidRPr="008A3D34">
        <w:rPr>
          <w:rFonts w:ascii="Times New Roman" w:hAnsi="Times New Roman"/>
        </w:rPr>
        <w:t xml:space="preserve">A </w:t>
      </w:r>
      <w:r w:rsidR="00ED7EBE" w:rsidRPr="008A3D34">
        <w:rPr>
          <w:rFonts w:ascii="Times New Roman" w:hAnsi="Times New Roman"/>
        </w:rPr>
        <w:t>BIDV</w:t>
      </w:r>
      <w:r w:rsidR="008665D2" w:rsidRPr="008A3D34">
        <w:rPr>
          <w:rFonts w:ascii="Times New Roman" w:hAnsi="Times New Roman"/>
        </w:rPr>
        <w:t xml:space="preserve"> based</w:t>
      </w:r>
      <w:r w:rsidR="00ED7EBE" w:rsidRPr="008A3D34">
        <w:rPr>
          <w:rFonts w:ascii="Times New Roman" w:hAnsi="Times New Roman"/>
        </w:rPr>
        <w:t xml:space="preserve"> smart banking</w:t>
      </w:r>
      <w:r w:rsidR="008665D2" w:rsidRPr="008A3D34">
        <w:rPr>
          <w:rFonts w:ascii="Times New Roman" w:hAnsi="Times New Roman"/>
        </w:rPr>
        <w:t xml:space="preserve"> app</w:t>
      </w:r>
      <w:r w:rsidR="00ED7EBE" w:rsidRPr="008A3D34">
        <w:rPr>
          <w:rFonts w:ascii="Times New Roman" w:hAnsi="Times New Roman"/>
        </w:rPr>
        <w:t>&gt;</w:t>
      </w:r>
      <w:r w:rsidRPr="008A3D34">
        <w:rPr>
          <w:rFonts w:ascii="Times New Roman" w:hAnsi="Times New Roman"/>
        </w:rPr>
        <w:fldChar w:fldCharType="end"/>
      </w:r>
    </w:p>
    <w:p w14:paraId="04C988DC" w14:textId="57837E87" w:rsidR="00705F77" w:rsidRPr="008A3D34" w:rsidRDefault="00000000">
      <w:pPr>
        <w:pStyle w:val="Title"/>
        <w:jc w:val="right"/>
        <w:rPr>
          <w:rFonts w:ascii="Times New Roman" w:hAnsi="Times New Roman"/>
        </w:rPr>
      </w:pPr>
      <w:r w:rsidRPr="008A3D34">
        <w:rPr>
          <w:rFonts w:ascii="Times New Roman" w:hAnsi="Times New Roman"/>
        </w:rPr>
        <w:fldChar w:fldCharType="begin"/>
      </w:r>
      <w:r w:rsidRPr="008A3D34">
        <w:rPr>
          <w:rFonts w:ascii="Times New Roman" w:hAnsi="Times New Roman"/>
        </w:rPr>
        <w:instrText xml:space="preserve">title  \* Mergeformat </w:instrText>
      </w:r>
      <w:r w:rsidRPr="008A3D34">
        <w:rPr>
          <w:rFonts w:ascii="Times New Roman" w:hAnsi="Times New Roman"/>
        </w:rPr>
        <w:fldChar w:fldCharType="separate"/>
      </w:r>
      <w:r w:rsidR="00ED7EBE" w:rsidRPr="008A3D34">
        <w:rPr>
          <w:rFonts w:ascii="Times New Roman" w:hAnsi="Times New Roman"/>
        </w:rPr>
        <w:t>Use-Case Specification: &lt;Open online savings&gt;</w:t>
      </w:r>
      <w:r w:rsidRPr="008A3D34">
        <w:rPr>
          <w:rFonts w:ascii="Times New Roman" w:hAnsi="Times New Roman"/>
        </w:rPr>
        <w:fldChar w:fldCharType="end"/>
      </w:r>
    </w:p>
    <w:p w14:paraId="42941E43" w14:textId="77777777" w:rsidR="00705F77" w:rsidRPr="008A3D34" w:rsidRDefault="00705F77">
      <w:pPr>
        <w:pStyle w:val="Title"/>
        <w:jc w:val="right"/>
        <w:rPr>
          <w:rFonts w:ascii="Times New Roman" w:hAnsi="Times New Roman"/>
        </w:rPr>
      </w:pPr>
    </w:p>
    <w:p w14:paraId="4759CEF9" w14:textId="77777777" w:rsidR="00705F77" w:rsidRPr="008A3D34" w:rsidRDefault="00000000">
      <w:pPr>
        <w:pStyle w:val="Title"/>
        <w:jc w:val="right"/>
        <w:rPr>
          <w:rFonts w:ascii="Times New Roman" w:hAnsi="Times New Roman"/>
          <w:sz w:val="28"/>
        </w:rPr>
      </w:pPr>
      <w:r w:rsidRPr="008A3D34">
        <w:rPr>
          <w:rFonts w:ascii="Times New Roman" w:hAnsi="Times New Roman"/>
          <w:sz w:val="28"/>
        </w:rPr>
        <w:t>Version &lt;1.0&gt;</w:t>
      </w:r>
    </w:p>
    <w:p w14:paraId="5B66101B" w14:textId="77777777" w:rsidR="00705F77" w:rsidRPr="008A3D34" w:rsidRDefault="00705F77"/>
    <w:p w14:paraId="55F0B7DE" w14:textId="77777777" w:rsidR="00705F77" w:rsidRPr="008A3D34" w:rsidRDefault="00705F77"/>
    <w:p w14:paraId="10E39A27" w14:textId="77777777" w:rsidR="00705F77" w:rsidRPr="008A3D34" w:rsidRDefault="00705F77">
      <w:pPr>
        <w:sectPr w:rsidR="00705F77" w:rsidRPr="008A3D34">
          <w:headerReference w:type="default" r:id="rId7"/>
          <w:endnotePr>
            <w:numFmt w:val="decimal"/>
          </w:endnotePr>
          <w:pgSz w:w="12240" w:h="15840"/>
          <w:pgMar w:top="1440" w:right="1440" w:bottom="1440" w:left="1440" w:header="720" w:footer="720" w:gutter="0"/>
          <w:cols w:space="720"/>
          <w:vAlign w:val="center"/>
        </w:sectPr>
      </w:pPr>
    </w:p>
    <w:p w14:paraId="069D7E9F" w14:textId="77777777" w:rsidR="00705F77" w:rsidRPr="008A3D34" w:rsidRDefault="00000000">
      <w:pPr>
        <w:pStyle w:val="Title"/>
        <w:rPr>
          <w:rFonts w:ascii="Times New Roman" w:hAnsi="Times New Roman"/>
        </w:rPr>
      </w:pPr>
      <w:r w:rsidRPr="008A3D3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05F77" w:rsidRPr="008A3D34" w14:paraId="1DC5D88B" w14:textId="77777777">
        <w:tc>
          <w:tcPr>
            <w:tcW w:w="2304" w:type="dxa"/>
          </w:tcPr>
          <w:p w14:paraId="630F52EE" w14:textId="77777777" w:rsidR="00705F77" w:rsidRPr="008A3D34" w:rsidRDefault="00000000">
            <w:pPr>
              <w:pStyle w:val="Tabletext"/>
              <w:jc w:val="center"/>
              <w:rPr>
                <w:b/>
              </w:rPr>
            </w:pPr>
            <w:r w:rsidRPr="008A3D34">
              <w:rPr>
                <w:b/>
              </w:rPr>
              <w:t>Date</w:t>
            </w:r>
          </w:p>
        </w:tc>
        <w:tc>
          <w:tcPr>
            <w:tcW w:w="1152" w:type="dxa"/>
          </w:tcPr>
          <w:p w14:paraId="5DED6500" w14:textId="77777777" w:rsidR="00705F77" w:rsidRPr="008A3D34" w:rsidRDefault="00000000">
            <w:pPr>
              <w:pStyle w:val="Tabletext"/>
              <w:jc w:val="center"/>
              <w:rPr>
                <w:b/>
              </w:rPr>
            </w:pPr>
            <w:r w:rsidRPr="008A3D34">
              <w:rPr>
                <w:b/>
              </w:rPr>
              <w:t>Version</w:t>
            </w:r>
          </w:p>
        </w:tc>
        <w:tc>
          <w:tcPr>
            <w:tcW w:w="3744" w:type="dxa"/>
          </w:tcPr>
          <w:p w14:paraId="7748AA75" w14:textId="77777777" w:rsidR="00705F77" w:rsidRPr="008A3D34" w:rsidRDefault="00000000">
            <w:pPr>
              <w:pStyle w:val="Tabletext"/>
              <w:jc w:val="center"/>
              <w:rPr>
                <w:b/>
              </w:rPr>
            </w:pPr>
            <w:r w:rsidRPr="008A3D34">
              <w:rPr>
                <w:b/>
              </w:rPr>
              <w:t>Description</w:t>
            </w:r>
          </w:p>
        </w:tc>
        <w:tc>
          <w:tcPr>
            <w:tcW w:w="2304" w:type="dxa"/>
          </w:tcPr>
          <w:p w14:paraId="39C03534" w14:textId="77777777" w:rsidR="00705F77" w:rsidRPr="008A3D34" w:rsidRDefault="00000000">
            <w:pPr>
              <w:pStyle w:val="Tabletext"/>
              <w:jc w:val="center"/>
              <w:rPr>
                <w:b/>
              </w:rPr>
            </w:pPr>
            <w:r w:rsidRPr="008A3D34">
              <w:rPr>
                <w:b/>
              </w:rPr>
              <w:t>Author</w:t>
            </w:r>
          </w:p>
        </w:tc>
      </w:tr>
      <w:tr w:rsidR="00705F77" w:rsidRPr="008A3D34" w14:paraId="1C12F798" w14:textId="77777777">
        <w:tc>
          <w:tcPr>
            <w:tcW w:w="2304" w:type="dxa"/>
          </w:tcPr>
          <w:p w14:paraId="4A111F5E" w14:textId="77777777" w:rsidR="00705F77" w:rsidRPr="008A3D34" w:rsidRDefault="00000000">
            <w:pPr>
              <w:pStyle w:val="Tabletext"/>
            </w:pPr>
            <w:r w:rsidRPr="008A3D34">
              <w:t>&lt;dd/mmm/yy&gt;</w:t>
            </w:r>
          </w:p>
        </w:tc>
        <w:tc>
          <w:tcPr>
            <w:tcW w:w="1152" w:type="dxa"/>
          </w:tcPr>
          <w:p w14:paraId="0DED2EF2" w14:textId="77777777" w:rsidR="00705F77" w:rsidRPr="008A3D34" w:rsidRDefault="00000000">
            <w:pPr>
              <w:pStyle w:val="Tabletext"/>
            </w:pPr>
            <w:r w:rsidRPr="008A3D34">
              <w:t>&lt;x.x&gt;</w:t>
            </w:r>
          </w:p>
        </w:tc>
        <w:tc>
          <w:tcPr>
            <w:tcW w:w="3744" w:type="dxa"/>
          </w:tcPr>
          <w:p w14:paraId="5F2EAC90" w14:textId="77777777" w:rsidR="00705F77" w:rsidRPr="008A3D34" w:rsidRDefault="00000000">
            <w:pPr>
              <w:pStyle w:val="Tabletext"/>
            </w:pPr>
            <w:r w:rsidRPr="008A3D34">
              <w:t>&lt;details&gt;</w:t>
            </w:r>
          </w:p>
        </w:tc>
        <w:tc>
          <w:tcPr>
            <w:tcW w:w="2304" w:type="dxa"/>
          </w:tcPr>
          <w:p w14:paraId="1C9F086D" w14:textId="77777777" w:rsidR="00705F77" w:rsidRPr="008A3D34" w:rsidRDefault="00000000">
            <w:pPr>
              <w:pStyle w:val="Tabletext"/>
            </w:pPr>
            <w:r w:rsidRPr="008A3D34">
              <w:t>&lt;name&gt;</w:t>
            </w:r>
          </w:p>
        </w:tc>
      </w:tr>
      <w:tr w:rsidR="00705F77" w:rsidRPr="008A3D34" w14:paraId="0C99D475" w14:textId="77777777">
        <w:tc>
          <w:tcPr>
            <w:tcW w:w="2304" w:type="dxa"/>
          </w:tcPr>
          <w:p w14:paraId="1EB14C53" w14:textId="5D5092B0" w:rsidR="00705F77" w:rsidRPr="008A3D34" w:rsidRDefault="00ED7EBE">
            <w:pPr>
              <w:pStyle w:val="Tabletext"/>
            </w:pPr>
            <w:r w:rsidRPr="008A3D34">
              <w:t>&lt;25/11/2022&gt;</w:t>
            </w:r>
          </w:p>
        </w:tc>
        <w:tc>
          <w:tcPr>
            <w:tcW w:w="1152" w:type="dxa"/>
          </w:tcPr>
          <w:p w14:paraId="12C9D848" w14:textId="61C88055" w:rsidR="00705F77" w:rsidRPr="008A3D34" w:rsidRDefault="00ED7EBE">
            <w:pPr>
              <w:pStyle w:val="Tabletext"/>
            </w:pPr>
            <w:r w:rsidRPr="008A3D34">
              <w:t>&lt;1.</w:t>
            </w:r>
            <w:r w:rsidR="00FE129C" w:rsidRPr="008A3D34">
              <w:t>0</w:t>
            </w:r>
            <w:r w:rsidRPr="008A3D34">
              <w:t>&gt;</w:t>
            </w:r>
          </w:p>
        </w:tc>
        <w:tc>
          <w:tcPr>
            <w:tcW w:w="3744" w:type="dxa"/>
          </w:tcPr>
          <w:p w14:paraId="647B0A9C" w14:textId="37D1312E" w:rsidR="00705F77" w:rsidRPr="008A3D34" w:rsidRDefault="00AD295E">
            <w:pPr>
              <w:pStyle w:val="Tabletext"/>
            </w:pPr>
            <w:r w:rsidRPr="008A3D34">
              <w:t>&lt;</w:t>
            </w:r>
            <w:r w:rsidR="008E506D" w:rsidRPr="008A3D34">
              <w:t>Analyse and write</w:t>
            </w:r>
            <w:r w:rsidRPr="008A3D34">
              <w:t xml:space="preserve"> use cases&gt;</w:t>
            </w:r>
          </w:p>
        </w:tc>
        <w:tc>
          <w:tcPr>
            <w:tcW w:w="2304" w:type="dxa"/>
          </w:tcPr>
          <w:p w14:paraId="5F52F550" w14:textId="626B648A" w:rsidR="00705F77" w:rsidRPr="008A3D34" w:rsidRDefault="00AD295E">
            <w:pPr>
              <w:pStyle w:val="Tabletext"/>
            </w:pPr>
            <w:r w:rsidRPr="008A3D34">
              <w:t>&lt;Lai Trang&gt;</w:t>
            </w:r>
          </w:p>
        </w:tc>
      </w:tr>
      <w:tr w:rsidR="00705F77" w:rsidRPr="008A3D34" w14:paraId="65F8743D" w14:textId="77777777">
        <w:tc>
          <w:tcPr>
            <w:tcW w:w="2304" w:type="dxa"/>
          </w:tcPr>
          <w:p w14:paraId="0478508B" w14:textId="77777777" w:rsidR="00705F77" w:rsidRPr="008A3D34" w:rsidRDefault="00705F77">
            <w:pPr>
              <w:pStyle w:val="Tabletext"/>
            </w:pPr>
          </w:p>
        </w:tc>
        <w:tc>
          <w:tcPr>
            <w:tcW w:w="1152" w:type="dxa"/>
          </w:tcPr>
          <w:p w14:paraId="16B69547" w14:textId="77777777" w:rsidR="00705F77" w:rsidRPr="008A3D34" w:rsidRDefault="00705F77">
            <w:pPr>
              <w:pStyle w:val="Tabletext"/>
            </w:pPr>
          </w:p>
        </w:tc>
        <w:tc>
          <w:tcPr>
            <w:tcW w:w="3744" w:type="dxa"/>
          </w:tcPr>
          <w:p w14:paraId="758981C8" w14:textId="77777777" w:rsidR="00705F77" w:rsidRPr="008A3D34" w:rsidRDefault="00705F77">
            <w:pPr>
              <w:pStyle w:val="Tabletext"/>
            </w:pPr>
          </w:p>
        </w:tc>
        <w:tc>
          <w:tcPr>
            <w:tcW w:w="2304" w:type="dxa"/>
          </w:tcPr>
          <w:p w14:paraId="3744D051" w14:textId="77777777" w:rsidR="00705F77" w:rsidRPr="008A3D34" w:rsidRDefault="00705F77">
            <w:pPr>
              <w:pStyle w:val="Tabletext"/>
            </w:pPr>
          </w:p>
        </w:tc>
      </w:tr>
      <w:tr w:rsidR="00705F77" w:rsidRPr="008A3D34" w14:paraId="1F016235" w14:textId="77777777">
        <w:tc>
          <w:tcPr>
            <w:tcW w:w="2304" w:type="dxa"/>
          </w:tcPr>
          <w:p w14:paraId="07902693" w14:textId="77777777" w:rsidR="00705F77" w:rsidRPr="008A3D34" w:rsidRDefault="00705F77">
            <w:pPr>
              <w:pStyle w:val="Tabletext"/>
            </w:pPr>
          </w:p>
        </w:tc>
        <w:tc>
          <w:tcPr>
            <w:tcW w:w="1152" w:type="dxa"/>
          </w:tcPr>
          <w:p w14:paraId="402483C9" w14:textId="77777777" w:rsidR="00705F77" w:rsidRPr="008A3D34" w:rsidRDefault="00705F77">
            <w:pPr>
              <w:pStyle w:val="Tabletext"/>
            </w:pPr>
          </w:p>
        </w:tc>
        <w:tc>
          <w:tcPr>
            <w:tcW w:w="3744" w:type="dxa"/>
          </w:tcPr>
          <w:p w14:paraId="53E07A34" w14:textId="77777777" w:rsidR="00705F77" w:rsidRPr="008A3D34" w:rsidRDefault="00705F77">
            <w:pPr>
              <w:pStyle w:val="Tabletext"/>
            </w:pPr>
          </w:p>
        </w:tc>
        <w:tc>
          <w:tcPr>
            <w:tcW w:w="2304" w:type="dxa"/>
          </w:tcPr>
          <w:p w14:paraId="65BD01F8" w14:textId="77777777" w:rsidR="00705F77" w:rsidRPr="008A3D34" w:rsidRDefault="00705F77">
            <w:pPr>
              <w:pStyle w:val="Tabletext"/>
            </w:pPr>
          </w:p>
        </w:tc>
      </w:tr>
    </w:tbl>
    <w:p w14:paraId="1321604D" w14:textId="77777777" w:rsidR="00705F77" w:rsidRPr="008A3D34" w:rsidRDefault="00705F77"/>
    <w:p w14:paraId="027823AC" w14:textId="77777777" w:rsidR="00705F77" w:rsidRPr="008A3D34" w:rsidRDefault="00000000">
      <w:pPr>
        <w:pStyle w:val="Title"/>
        <w:rPr>
          <w:rFonts w:ascii="Times New Roman" w:hAnsi="Times New Roman"/>
        </w:rPr>
      </w:pPr>
      <w:r w:rsidRPr="008A3D34">
        <w:rPr>
          <w:rFonts w:ascii="Times New Roman" w:hAnsi="Times New Roman"/>
        </w:rPr>
        <w:br w:type="page"/>
      </w:r>
      <w:r w:rsidRPr="008A3D34">
        <w:rPr>
          <w:rFonts w:ascii="Times New Roman" w:hAnsi="Times New Roman"/>
        </w:rPr>
        <w:lastRenderedPageBreak/>
        <w:t>Table of Contents</w:t>
      </w:r>
    </w:p>
    <w:p w14:paraId="55FD2BB7" w14:textId="3DED6FD4" w:rsidR="00705F77" w:rsidRPr="008A3D34" w:rsidRDefault="00000000">
      <w:pPr>
        <w:pStyle w:val="TOC1"/>
        <w:tabs>
          <w:tab w:val="left" w:pos="432"/>
        </w:tabs>
        <w:rPr>
          <w:noProof/>
          <w:sz w:val="24"/>
          <w:szCs w:val="24"/>
        </w:rPr>
      </w:pPr>
      <w:r w:rsidRPr="008A3D34">
        <w:fldChar w:fldCharType="begin"/>
      </w:r>
      <w:r w:rsidRPr="008A3D34">
        <w:instrText xml:space="preserve"> TOC \o "1-3" </w:instrText>
      </w:r>
      <w:r w:rsidRPr="008A3D34">
        <w:fldChar w:fldCharType="separate"/>
      </w:r>
      <w:r w:rsidRPr="008A3D34">
        <w:rPr>
          <w:noProof/>
          <w:szCs w:val="24"/>
        </w:rPr>
        <w:t>1.</w:t>
      </w:r>
      <w:r w:rsidRPr="008A3D34">
        <w:rPr>
          <w:noProof/>
          <w:sz w:val="24"/>
          <w:szCs w:val="24"/>
        </w:rPr>
        <w:tab/>
      </w:r>
      <w:r w:rsidR="00AD295E" w:rsidRPr="008A3D34">
        <w:rPr>
          <w:noProof/>
          <w:szCs w:val="24"/>
        </w:rPr>
        <w:t>Open online savings</w:t>
      </w:r>
      <w:r w:rsidRPr="008A3D34">
        <w:rPr>
          <w:noProof/>
        </w:rPr>
        <w:tab/>
      </w:r>
      <w:r w:rsidRPr="008A3D34">
        <w:rPr>
          <w:noProof/>
        </w:rPr>
        <w:fldChar w:fldCharType="begin"/>
      </w:r>
      <w:r w:rsidRPr="008A3D34">
        <w:rPr>
          <w:noProof/>
        </w:rPr>
        <w:instrText xml:space="preserve"> PAGEREF _Toc508098429 \h </w:instrText>
      </w:r>
      <w:r w:rsidRPr="008A3D34">
        <w:rPr>
          <w:noProof/>
        </w:rPr>
      </w:r>
      <w:r w:rsidRPr="008A3D34">
        <w:rPr>
          <w:noProof/>
        </w:rPr>
        <w:fldChar w:fldCharType="separate"/>
      </w:r>
      <w:r w:rsidRPr="008A3D34">
        <w:rPr>
          <w:noProof/>
        </w:rPr>
        <w:t>4</w:t>
      </w:r>
      <w:r w:rsidRPr="008A3D34">
        <w:rPr>
          <w:noProof/>
        </w:rPr>
        <w:fldChar w:fldCharType="end"/>
      </w:r>
    </w:p>
    <w:p w14:paraId="6C82E817" w14:textId="77777777" w:rsidR="00705F77" w:rsidRPr="008A3D34" w:rsidRDefault="00000000">
      <w:pPr>
        <w:pStyle w:val="TOC2"/>
        <w:tabs>
          <w:tab w:val="left" w:pos="1000"/>
        </w:tabs>
        <w:rPr>
          <w:noProof/>
          <w:sz w:val="24"/>
          <w:szCs w:val="24"/>
        </w:rPr>
      </w:pPr>
      <w:r w:rsidRPr="008A3D34">
        <w:rPr>
          <w:noProof/>
        </w:rPr>
        <w:t>1.1</w:t>
      </w:r>
      <w:r w:rsidRPr="008A3D34">
        <w:rPr>
          <w:noProof/>
          <w:sz w:val="24"/>
          <w:szCs w:val="24"/>
        </w:rPr>
        <w:tab/>
      </w:r>
      <w:r w:rsidRPr="008A3D34">
        <w:rPr>
          <w:noProof/>
        </w:rPr>
        <w:t>Brief Description</w:t>
      </w:r>
      <w:r w:rsidRPr="008A3D34">
        <w:rPr>
          <w:noProof/>
        </w:rPr>
        <w:tab/>
      </w:r>
      <w:r w:rsidRPr="008A3D34">
        <w:rPr>
          <w:noProof/>
        </w:rPr>
        <w:fldChar w:fldCharType="begin"/>
      </w:r>
      <w:r w:rsidRPr="008A3D34">
        <w:rPr>
          <w:noProof/>
        </w:rPr>
        <w:instrText xml:space="preserve"> PAGEREF _Toc508098430 \h </w:instrText>
      </w:r>
      <w:r w:rsidRPr="008A3D34">
        <w:rPr>
          <w:noProof/>
        </w:rPr>
      </w:r>
      <w:r w:rsidRPr="008A3D34">
        <w:rPr>
          <w:noProof/>
        </w:rPr>
        <w:fldChar w:fldCharType="separate"/>
      </w:r>
      <w:r w:rsidRPr="008A3D34">
        <w:rPr>
          <w:noProof/>
        </w:rPr>
        <w:t>4</w:t>
      </w:r>
      <w:r w:rsidRPr="008A3D34">
        <w:rPr>
          <w:noProof/>
        </w:rPr>
        <w:fldChar w:fldCharType="end"/>
      </w:r>
    </w:p>
    <w:p w14:paraId="750EBEAD" w14:textId="77777777" w:rsidR="00705F77" w:rsidRPr="008A3D34" w:rsidRDefault="00000000">
      <w:pPr>
        <w:pStyle w:val="TOC1"/>
        <w:tabs>
          <w:tab w:val="left" w:pos="432"/>
        </w:tabs>
        <w:rPr>
          <w:noProof/>
          <w:sz w:val="24"/>
          <w:szCs w:val="24"/>
        </w:rPr>
      </w:pPr>
      <w:r w:rsidRPr="008A3D34">
        <w:rPr>
          <w:noProof/>
          <w:szCs w:val="24"/>
        </w:rPr>
        <w:t>2.</w:t>
      </w:r>
      <w:r w:rsidRPr="008A3D34">
        <w:rPr>
          <w:noProof/>
          <w:sz w:val="24"/>
          <w:szCs w:val="24"/>
        </w:rPr>
        <w:tab/>
      </w:r>
      <w:r w:rsidRPr="008A3D34">
        <w:rPr>
          <w:noProof/>
          <w:szCs w:val="24"/>
        </w:rPr>
        <w:t>Flow of Events</w:t>
      </w:r>
      <w:r w:rsidRPr="008A3D34">
        <w:rPr>
          <w:noProof/>
        </w:rPr>
        <w:tab/>
      </w:r>
      <w:r w:rsidRPr="008A3D34">
        <w:rPr>
          <w:noProof/>
        </w:rPr>
        <w:fldChar w:fldCharType="begin"/>
      </w:r>
      <w:r w:rsidRPr="008A3D34">
        <w:rPr>
          <w:noProof/>
        </w:rPr>
        <w:instrText xml:space="preserve"> PAGEREF _Toc508098431 \h </w:instrText>
      </w:r>
      <w:r w:rsidRPr="008A3D34">
        <w:rPr>
          <w:noProof/>
        </w:rPr>
      </w:r>
      <w:r w:rsidRPr="008A3D34">
        <w:rPr>
          <w:noProof/>
        </w:rPr>
        <w:fldChar w:fldCharType="separate"/>
      </w:r>
      <w:r w:rsidRPr="008A3D34">
        <w:rPr>
          <w:noProof/>
        </w:rPr>
        <w:t>4</w:t>
      </w:r>
      <w:r w:rsidRPr="008A3D34">
        <w:rPr>
          <w:noProof/>
        </w:rPr>
        <w:fldChar w:fldCharType="end"/>
      </w:r>
    </w:p>
    <w:p w14:paraId="51B5EAA8" w14:textId="77777777" w:rsidR="00705F77" w:rsidRPr="008A3D34" w:rsidRDefault="00000000">
      <w:pPr>
        <w:pStyle w:val="TOC2"/>
        <w:tabs>
          <w:tab w:val="left" w:pos="1000"/>
        </w:tabs>
        <w:rPr>
          <w:noProof/>
          <w:sz w:val="24"/>
          <w:szCs w:val="24"/>
        </w:rPr>
      </w:pPr>
      <w:r w:rsidRPr="008A3D34">
        <w:rPr>
          <w:noProof/>
        </w:rPr>
        <w:t>2.1</w:t>
      </w:r>
      <w:r w:rsidRPr="008A3D34">
        <w:rPr>
          <w:noProof/>
          <w:sz w:val="24"/>
          <w:szCs w:val="24"/>
        </w:rPr>
        <w:tab/>
      </w:r>
      <w:r w:rsidRPr="008A3D34">
        <w:rPr>
          <w:noProof/>
        </w:rPr>
        <w:t>Basic Flow</w:t>
      </w:r>
      <w:r w:rsidRPr="008A3D34">
        <w:rPr>
          <w:noProof/>
        </w:rPr>
        <w:tab/>
      </w:r>
      <w:r w:rsidRPr="008A3D34">
        <w:rPr>
          <w:noProof/>
        </w:rPr>
        <w:fldChar w:fldCharType="begin"/>
      </w:r>
      <w:r w:rsidRPr="008A3D34">
        <w:rPr>
          <w:noProof/>
        </w:rPr>
        <w:instrText xml:space="preserve"> PAGEREF _Toc508098432 \h </w:instrText>
      </w:r>
      <w:r w:rsidRPr="008A3D34">
        <w:rPr>
          <w:noProof/>
        </w:rPr>
      </w:r>
      <w:r w:rsidRPr="008A3D34">
        <w:rPr>
          <w:noProof/>
        </w:rPr>
        <w:fldChar w:fldCharType="separate"/>
      </w:r>
      <w:r w:rsidRPr="008A3D34">
        <w:rPr>
          <w:noProof/>
        </w:rPr>
        <w:t>4</w:t>
      </w:r>
      <w:r w:rsidRPr="008A3D34">
        <w:rPr>
          <w:noProof/>
        </w:rPr>
        <w:fldChar w:fldCharType="end"/>
      </w:r>
    </w:p>
    <w:p w14:paraId="4AF819F4" w14:textId="77777777" w:rsidR="00705F77" w:rsidRPr="008A3D34" w:rsidRDefault="00000000">
      <w:pPr>
        <w:pStyle w:val="TOC2"/>
        <w:tabs>
          <w:tab w:val="left" w:pos="1000"/>
        </w:tabs>
        <w:rPr>
          <w:noProof/>
          <w:sz w:val="24"/>
          <w:szCs w:val="24"/>
        </w:rPr>
      </w:pPr>
      <w:r w:rsidRPr="008A3D34">
        <w:rPr>
          <w:noProof/>
        </w:rPr>
        <w:t>2.2</w:t>
      </w:r>
      <w:r w:rsidRPr="008A3D34">
        <w:rPr>
          <w:noProof/>
          <w:sz w:val="24"/>
          <w:szCs w:val="24"/>
        </w:rPr>
        <w:tab/>
      </w:r>
      <w:r w:rsidRPr="008A3D34">
        <w:rPr>
          <w:noProof/>
        </w:rPr>
        <w:t>Alternative Flows</w:t>
      </w:r>
      <w:r w:rsidRPr="008A3D34">
        <w:rPr>
          <w:noProof/>
        </w:rPr>
        <w:tab/>
      </w:r>
      <w:r w:rsidRPr="008A3D34">
        <w:rPr>
          <w:noProof/>
        </w:rPr>
        <w:fldChar w:fldCharType="begin"/>
      </w:r>
      <w:r w:rsidRPr="008A3D34">
        <w:rPr>
          <w:noProof/>
        </w:rPr>
        <w:instrText xml:space="preserve"> PAGEREF _Toc508098433 \h </w:instrText>
      </w:r>
      <w:r w:rsidRPr="008A3D34">
        <w:rPr>
          <w:noProof/>
        </w:rPr>
      </w:r>
      <w:r w:rsidRPr="008A3D34">
        <w:rPr>
          <w:noProof/>
        </w:rPr>
        <w:fldChar w:fldCharType="separate"/>
      </w:r>
      <w:r w:rsidRPr="008A3D34">
        <w:rPr>
          <w:noProof/>
        </w:rPr>
        <w:t>4</w:t>
      </w:r>
      <w:r w:rsidRPr="008A3D34">
        <w:rPr>
          <w:noProof/>
        </w:rPr>
        <w:fldChar w:fldCharType="end"/>
      </w:r>
    </w:p>
    <w:p w14:paraId="2B088733" w14:textId="77777777" w:rsidR="00705F77" w:rsidRPr="008A3D34" w:rsidRDefault="00000000">
      <w:pPr>
        <w:pStyle w:val="TOC3"/>
        <w:tabs>
          <w:tab w:val="left" w:pos="1600"/>
        </w:tabs>
        <w:rPr>
          <w:noProof/>
          <w:sz w:val="24"/>
          <w:szCs w:val="24"/>
        </w:rPr>
      </w:pPr>
      <w:r w:rsidRPr="008A3D34">
        <w:rPr>
          <w:noProof/>
        </w:rPr>
        <w:t>2.2.1</w:t>
      </w:r>
      <w:r w:rsidRPr="008A3D34">
        <w:rPr>
          <w:noProof/>
          <w:sz w:val="24"/>
          <w:szCs w:val="24"/>
        </w:rPr>
        <w:tab/>
      </w:r>
      <w:r w:rsidRPr="008A3D34">
        <w:rPr>
          <w:noProof/>
        </w:rPr>
        <w:t>&lt; First Alternative Flow &gt;</w:t>
      </w:r>
      <w:r w:rsidRPr="008A3D34">
        <w:rPr>
          <w:noProof/>
        </w:rPr>
        <w:tab/>
      </w:r>
      <w:r w:rsidRPr="008A3D34">
        <w:rPr>
          <w:noProof/>
        </w:rPr>
        <w:fldChar w:fldCharType="begin"/>
      </w:r>
      <w:r w:rsidRPr="008A3D34">
        <w:rPr>
          <w:noProof/>
        </w:rPr>
        <w:instrText xml:space="preserve"> PAGEREF _Toc508098434 \h </w:instrText>
      </w:r>
      <w:r w:rsidRPr="008A3D34">
        <w:rPr>
          <w:noProof/>
        </w:rPr>
      </w:r>
      <w:r w:rsidRPr="008A3D34">
        <w:rPr>
          <w:noProof/>
        </w:rPr>
        <w:fldChar w:fldCharType="separate"/>
      </w:r>
      <w:r w:rsidRPr="008A3D34">
        <w:rPr>
          <w:noProof/>
        </w:rPr>
        <w:t>4</w:t>
      </w:r>
      <w:r w:rsidRPr="008A3D34">
        <w:rPr>
          <w:noProof/>
        </w:rPr>
        <w:fldChar w:fldCharType="end"/>
      </w:r>
    </w:p>
    <w:p w14:paraId="0137760A" w14:textId="77777777" w:rsidR="00705F77" w:rsidRPr="008A3D34" w:rsidRDefault="00000000">
      <w:pPr>
        <w:pStyle w:val="TOC3"/>
        <w:tabs>
          <w:tab w:val="left" w:pos="1600"/>
        </w:tabs>
        <w:rPr>
          <w:noProof/>
          <w:sz w:val="24"/>
          <w:szCs w:val="24"/>
        </w:rPr>
      </w:pPr>
      <w:r w:rsidRPr="008A3D34">
        <w:rPr>
          <w:noProof/>
        </w:rPr>
        <w:t>2.2.2</w:t>
      </w:r>
      <w:r w:rsidRPr="008A3D34">
        <w:rPr>
          <w:noProof/>
          <w:sz w:val="24"/>
          <w:szCs w:val="24"/>
        </w:rPr>
        <w:tab/>
      </w:r>
      <w:r w:rsidRPr="008A3D34">
        <w:rPr>
          <w:noProof/>
        </w:rPr>
        <w:t>&lt; Second Alternative Flow &gt;</w:t>
      </w:r>
      <w:r w:rsidRPr="008A3D34">
        <w:rPr>
          <w:noProof/>
        </w:rPr>
        <w:tab/>
      </w:r>
      <w:r w:rsidRPr="008A3D34">
        <w:rPr>
          <w:noProof/>
        </w:rPr>
        <w:fldChar w:fldCharType="begin"/>
      </w:r>
      <w:r w:rsidRPr="008A3D34">
        <w:rPr>
          <w:noProof/>
        </w:rPr>
        <w:instrText xml:space="preserve"> PAGEREF _Toc508098435 \h </w:instrText>
      </w:r>
      <w:r w:rsidRPr="008A3D34">
        <w:rPr>
          <w:noProof/>
        </w:rPr>
      </w:r>
      <w:r w:rsidRPr="008A3D34">
        <w:rPr>
          <w:noProof/>
        </w:rPr>
        <w:fldChar w:fldCharType="separate"/>
      </w:r>
      <w:r w:rsidRPr="008A3D34">
        <w:rPr>
          <w:noProof/>
        </w:rPr>
        <w:t>5</w:t>
      </w:r>
      <w:r w:rsidRPr="008A3D34">
        <w:rPr>
          <w:noProof/>
        </w:rPr>
        <w:fldChar w:fldCharType="end"/>
      </w:r>
    </w:p>
    <w:p w14:paraId="47B80E30" w14:textId="77777777" w:rsidR="00705F77" w:rsidRPr="008A3D34" w:rsidRDefault="00000000">
      <w:pPr>
        <w:pStyle w:val="TOC1"/>
        <w:tabs>
          <w:tab w:val="left" w:pos="432"/>
        </w:tabs>
        <w:rPr>
          <w:noProof/>
          <w:sz w:val="24"/>
          <w:szCs w:val="24"/>
        </w:rPr>
      </w:pPr>
      <w:r w:rsidRPr="008A3D34">
        <w:rPr>
          <w:noProof/>
          <w:szCs w:val="24"/>
        </w:rPr>
        <w:t>3.</w:t>
      </w:r>
      <w:r w:rsidRPr="008A3D34">
        <w:rPr>
          <w:noProof/>
          <w:sz w:val="24"/>
          <w:szCs w:val="24"/>
        </w:rPr>
        <w:tab/>
      </w:r>
      <w:r w:rsidRPr="008A3D34">
        <w:rPr>
          <w:noProof/>
          <w:szCs w:val="24"/>
        </w:rPr>
        <w:t>Special Requirements</w:t>
      </w:r>
      <w:r w:rsidRPr="008A3D34">
        <w:rPr>
          <w:noProof/>
        </w:rPr>
        <w:tab/>
      </w:r>
      <w:r w:rsidRPr="008A3D34">
        <w:rPr>
          <w:noProof/>
        </w:rPr>
        <w:fldChar w:fldCharType="begin"/>
      </w:r>
      <w:r w:rsidRPr="008A3D34">
        <w:rPr>
          <w:noProof/>
        </w:rPr>
        <w:instrText xml:space="preserve"> PAGEREF _Toc508098436 \h </w:instrText>
      </w:r>
      <w:r w:rsidRPr="008A3D34">
        <w:rPr>
          <w:noProof/>
        </w:rPr>
      </w:r>
      <w:r w:rsidRPr="008A3D34">
        <w:rPr>
          <w:noProof/>
        </w:rPr>
        <w:fldChar w:fldCharType="separate"/>
      </w:r>
      <w:r w:rsidRPr="008A3D34">
        <w:rPr>
          <w:noProof/>
        </w:rPr>
        <w:t>5</w:t>
      </w:r>
      <w:r w:rsidRPr="008A3D34">
        <w:rPr>
          <w:noProof/>
        </w:rPr>
        <w:fldChar w:fldCharType="end"/>
      </w:r>
    </w:p>
    <w:p w14:paraId="7B0515E3" w14:textId="77777777" w:rsidR="00705F77" w:rsidRPr="008A3D34" w:rsidRDefault="00000000">
      <w:pPr>
        <w:pStyle w:val="TOC2"/>
        <w:tabs>
          <w:tab w:val="left" w:pos="1000"/>
        </w:tabs>
        <w:rPr>
          <w:noProof/>
          <w:sz w:val="24"/>
          <w:szCs w:val="24"/>
        </w:rPr>
      </w:pPr>
      <w:r w:rsidRPr="008A3D34">
        <w:rPr>
          <w:noProof/>
        </w:rPr>
        <w:t>3.1</w:t>
      </w:r>
      <w:r w:rsidRPr="008A3D34">
        <w:rPr>
          <w:noProof/>
          <w:sz w:val="24"/>
          <w:szCs w:val="24"/>
        </w:rPr>
        <w:tab/>
      </w:r>
      <w:r w:rsidRPr="008A3D34">
        <w:rPr>
          <w:noProof/>
        </w:rPr>
        <w:t>&lt; First Special Requirement &gt;</w:t>
      </w:r>
      <w:r w:rsidRPr="008A3D34">
        <w:rPr>
          <w:noProof/>
        </w:rPr>
        <w:tab/>
      </w:r>
      <w:r w:rsidRPr="008A3D34">
        <w:rPr>
          <w:noProof/>
        </w:rPr>
        <w:fldChar w:fldCharType="begin"/>
      </w:r>
      <w:r w:rsidRPr="008A3D34">
        <w:rPr>
          <w:noProof/>
        </w:rPr>
        <w:instrText xml:space="preserve"> PAGEREF _Toc508098437 \h </w:instrText>
      </w:r>
      <w:r w:rsidRPr="008A3D34">
        <w:rPr>
          <w:noProof/>
        </w:rPr>
      </w:r>
      <w:r w:rsidRPr="008A3D34">
        <w:rPr>
          <w:noProof/>
        </w:rPr>
        <w:fldChar w:fldCharType="separate"/>
      </w:r>
      <w:r w:rsidRPr="008A3D34">
        <w:rPr>
          <w:noProof/>
        </w:rPr>
        <w:t>5</w:t>
      </w:r>
      <w:r w:rsidRPr="008A3D34">
        <w:rPr>
          <w:noProof/>
        </w:rPr>
        <w:fldChar w:fldCharType="end"/>
      </w:r>
    </w:p>
    <w:p w14:paraId="0D259197" w14:textId="77777777" w:rsidR="00705F77" w:rsidRPr="008A3D34" w:rsidRDefault="00000000">
      <w:pPr>
        <w:pStyle w:val="TOC1"/>
        <w:tabs>
          <w:tab w:val="left" w:pos="432"/>
        </w:tabs>
        <w:rPr>
          <w:noProof/>
          <w:sz w:val="24"/>
          <w:szCs w:val="24"/>
        </w:rPr>
      </w:pPr>
      <w:r w:rsidRPr="008A3D34">
        <w:rPr>
          <w:noProof/>
          <w:szCs w:val="24"/>
        </w:rPr>
        <w:t>4.</w:t>
      </w:r>
      <w:r w:rsidRPr="008A3D34">
        <w:rPr>
          <w:noProof/>
          <w:sz w:val="24"/>
          <w:szCs w:val="24"/>
        </w:rPr>
        <w:tab/>
      </w:r>
      <w:r w:rsidRPr="008A3D34">
        <w:rPr>
          <w:noProof/>
          <w:szCs w:val="24"/>
        </w:rPr>
        <w:t>Preconditions</w:t>
      </w:r>
      <w:r w:rsidRPr="008A3D34">
        <w:rPr>
          <w:noProof/>
        </w:rPr>
        <w:tab/>
      </w:r>
      <w:r w:rsidRPr="008A3D34">
        <w:rPr>
          <w:noProof/>
        </w:rPr>
        <w:fldChar w:fldCharType="begin"/>
      </w:r>
      <w:r w:rsidRPr="008A3D34">
        <w:rPr>
          <w:noProof/>
        </w:rPr>
        <w:instrText xml:space="preserve"> PAGEREF _Toc508098438 \h </w:instrText>
      </w:r>
      <w:r w:rsidRPr="008A3D34">
        <w:rPr>
          <w:noProof/>
        </w:rPr>
      </w:r>
      <w:r w:rsidRPr="008A3D34">
        <w:rPr>
          <w:noProof/>
        </w:rPr>
        <w:fldChar w:fldCharType="separate"/>
      </w:r>
      <w:r w:rsidRPr="008A3D34">
        <w:rPr>
          <w:noProof/>
        </w:rPr>
        <w:t>5</w:t>
      </w:r>
      <w:r w:rsidRPr="008A3D34">
        <w:rPr>
          <w:noProof/>
        </w:rPr>
        <w:fldChar w:fldCharType="end"/>
      </w:r>
    </w:p>
    <w:p w14:paraId="754F0586" w14:textId="77777777" w:rsidR="00705F77" w:rsidRPr="008A3D34" w:rsidRDefault="00000000">
      <w:pPr>
        <w:pStyle w:val="TOC2"/>
        <w:tabs>
          <w:tab w:val="left" w:pos="1000"/>
        </w:tabs>
        <w:rPr>
          <w:noProof/>
          <w:sz w:val="24"/>
          <w:szCs w:val="24"/>
        </w:rPr>
      </w:pPr>
      <w:r w:rsidRPr="008A3D34">
        <w:rPr>
          <w:noProof/>
        </w:rPr>
        <w:t>4.1</w:t>
      </w:r>
      <w:r w:rsidRPr="008A3D34">
        <w:rPr>
          <w:noProof/>
          <w:sz w:val="24"/>
          <w:szCs w:val="24"/>
        </w:rPr>
        <w:tab/>
      </w:r>
      <w:r w:rsidRPr="008A3D34">
        <w:rPr>
          <w:noProof/>
        </w:rPr>
        <w:t>&lt; Precondition One &gt;</w:t>
      </w:r>
      <w:r w:rsidRPr="008A3D34">
        <w:rPr>
          <w:noProof/>
        </w:rPr>
        <w:tab/>
      </w:r>
      <w:r w:rsidRPr="008A3D34">
        <w:rPr>
          <w:noProof/>
        </w:rPr>
        <w:fldChar w:fldCharType="begin"/>
      </w:r>
      <w:r w:rsidRPr="008A3D34">
        <w:rPr>
          <w:noProof/>
        </w:rPr>
        <w:instrText xml:space="preserve"> PAGEREF _Toc508098439 \h </w:instrText>
      </w:r>
      <w:r w:rsidRPr="008A3D34">
        <w:rPr>
          <w:noProof/>
        </w:rPr>
      </w:r>
      <w:r w:rsidRPr="008A3D34">
        <w:rPr>
          <w:noProof/>
        </w:rPr>
        <w:fldChar w:fldCharType="separate"/>
      </w:r>
      <w:r w:rsidRPr="008A3D34">
        <w:rPr>
          <w:noProof/>
        </w:rPr>
        <w:t>5</w:t>
      </w:r>
      <w:r w:rsidRPr="008A3D34">
        <w:rPr>
          <w:noProof/>
        </w:rPr>
        <w:fldChar w:fldCharType="end"/>
      </w:r>
    </w:p>
    <w:p w14:paraId="7393E44E" w14:textId="77777777" w:rsidR="00705F77" w:rsidRPr="008A3D34" w:rsidRDefault="00000000">
      <w:pPr>
        <w:pStyle w:val="TOC1"/>
        <w:tabs>
          <w:tab w:val="left" w:pos="432"/>
        </w:tabs>
        <w:rPr>
          <w:noProof/>
          <w:sz w:val="24"/>
          <w:szCs w:val="24"/>
        </w:rPr>
      </w:pPr>
      <w:r w:rsidRPr="008A3D34">
        <w:rPr>
          <w:noProof/>
          <w:szCs w:val="24"/>
        </w:rPr>
        <w:t>5.</w:t>
      </w:r>
      <w:r w:rsidRPr="008A3D34">
        <w:rPr>
          <w:noProof/>
          <w:sz w:val="24"/>
          <w:szCs w:val="24"/>
        </w:rPr>
        <w:tab/>
      </w:r>
      <w:r w:rsidRPr="008A3D34">
        <w:rPr>
          <w:noProof/>
          <w:szCs w:val="24"/>
        </w:rPr>
        <w:t>Postconditions</w:t>
      </w:r>
      <w:r w:rsidRPr="008A3D34">
        <w:rPr>
          <w:noProof/>
        </w:rPr>
        <w:tab/>
      </w:r>
      <w:r w:rsidRPr="008A3D34">
        <w:rPr>
          <w:noProof/>
        </w:rPr>
        <w:fldChar w:fldCharType="begin"/>
      </w:r>
      <w:r w:rsidRPr="008A3D34">
        <w:rPr>
          <w:noProof/>
        </w:rPr>
        <w:instrText xml:space="preserve"> PAGEREF _Toc508098440 \h </w:instrText>
      </w:r>
      <w:r w:rsidRPr="008A3D34">
        <w:rPr>
          <w:noProof/>
        </w:rPr>
      </w:r>
      <w:r w:rsidRPr="008A3D34">
        <w:rPr>
          <w:noProof/>
        </w:rPr>
        <w:fldChar w:fldCharType="separate"/>
      </w:r>
      <w:r w:rsidRPr="008A3D34">
        <w:rPr>
          <w:noProof/>
        </w:rPr>
        <w:t>5</w:t>
      </w:r>
      <w:r w:rsidRPr="008A3D34">
        <w:rPr>
          <w:noProof/>
        </w:rPr>
        <w:fldChar w:fldCharType="end"/>
      </w:r>
    </w:p>
    <w:p w14:paraId="0BAA83A5" w14:textId="77777777" w:rsidR="00705F77" w:rsidRPr="008A3D34" w:rsidRDefault="00000000">
      <w:pPr>
        <w:pStyle w:val="TOC2"/>
        <w:tabs>
          <w:tab w:val="left" w:pos="1000"/>
        </w:tabs>
        <w:rPr>
          <w:noProof/>
          <w:sz w:val="24"/>
          <w:szCs w:val="24"/>
        </w:rPr>
      </w:pPr>
      <w:r w:rsidRPr="008A3D34">
        <w:rPr>
          <w:noProof/>
        </w:rPr>
        <w:t>5.1</w:t>
      </w:r>
      <w:r w:rsidRPr="008A3D34">
        <w:rPr>
          <w:noProof/>
          <w:sz w:val="24"/>
          <w:szCs w:val="24"/>
        </w:rPr>
        <w:tab/>
      </w:r>
      <w:r w:rsidRPr="008A3D34">
        <w:rPr>
          <w:noProof/>
        </w:rPr>
        <w:t>&lt; Postcondition One &gt;</w:t>
      </w:r>
      <w:r w:rsidRPr="008A3D34">
        <w:rPr>
          <w:noProof/>
        </w:rPr>
        <w:tab/>
      </w:r>
      <w:r w:rsidRPr="008A3D34">
        <w:rPr>
          <w:noProof/>
        </w:rPr>
        <w:fldChar w:fldCharType="begin"/>
      </w:r>
      <w:r w:rsidRPr="008A3D34">
        <w:rPr>
          <w:noProof/>
        </w:rPr>
        <w:instrText xml:space="preserve"> PAGEREF _Toc508098441 \h </w:instrText>
      </w:r>
      <w:r w:rsidRPr="008A3D34">
        <w:rPr>
          <w:noProof/>
        </w:rPr>
      </w:r>
      <w:r w:rsidRPr="008A3D34">
        <w:rPr>
          <w:noProof/>
        </w:rPr>
        <w:fldChar w:fldCharType="separate"/>
      </w:r>
      <w:r w:rsidRPr="008A3D34">
        <w:rPr>
          <w:noProof/>
        </w:rPr>
        <w:t>5</w:t>
      </w:r>
      <w:r w:rsidRPr="008A3D34">
        <w:rPr>
          <w:noProof/>
        </w:rPr>
        <w:fldChar w:fldCharType="end"/>
      </w:r>
    </w:p>
    <w:p w14:paraId="2788F56F" w14:textId="77777777" w:rsidR="00705F77" w:rsidRPr="008A3D34" w:rsidRDefault="00000000">
      <w:pPr>
        <w:pStyle w:val="TOC1"/>
        <w:tabs>
          <w:tab w:val="left" w:pos="432"/>
        </w:tabs>
        <w:rPr>
          <w:noProof/>
          <w:sz w:val="24"/>
          <w:szCs w:val="24"/>
        </w:rPr>
      </w:pPr>
      <w:r w:rsidRPr="008A3D34">
        <w:rPr>
          <w:noProof/>
          <w:szCs w:val="24"/>
        </w:rPr>
        <w:t>6.</w:t>
      </w:r>
      <w:r w:rsidRPr="008A3D34">
        <w:rPr>
          <w:noProof/>
          <w:sz w:val="24"/>
          <w:szCs w:val="24"/>
        </w:rPr>
        <w:tab/>
      </w:r>
      <w:r w:rsidRPr="008A3D34">
        <w:rPr>
          <w:noProof/>
          <w:szCs w:val="24"/>
        </w:rPr>
        <w:t>Extension Points</w:t>
      </w:r>
      <w:r w:rsidRPr="008A3D34">
        <w:rPr>
          <w:noProof/>
        </w:rPr>
        <w:tab/>
      </w:r>
      <w:r w:rsidRPr="008A3D34">
        <w:rPr>
          <w:noProof/>
        </w:rPr>
        <w:fldChar w:fldCharType="begin"/>
      </w:r>
      <w:r w:rsidRPr="008A3D34">
        <w:rPr>
          <w:noProof/>
        </w:rPr>
        <w:instrText xml:space="preserve"> PAGEREF _Toc508098442 \h </w:instrText>
      </w:r>
      <w:r w:rsidRPr="008A3D34">
        <w:rPr>
          <w:noProof/>
        </w:rPr>
      </w:r>
      <w:r w:rsidRPr="008A3D34">
        <w:rPr>
          <w:noProof/>
        </w:rPr>
        <w:fldChar w:fldCharType="separate"/>
      </w:r>
      <w:r w:rsidRPr="008A3D34">
        <w:rPr>
          <w:noProof/>
        </w:rPr>
        <w:t>5</w:t>
      </w:r>
      <w:r w:rsidRPr="008A3D34">
        <w:rPr>
          <w:noProof/>
        </w:rPr>
        <w:fldChar w:fldCharType="end"/>
      </w:r>
    </w:p>
    <w:p w14:paraId="4C3C6868" w14:textId="77777777" w:rsidR="00705F77" w:rsidRPr="008A3D34" w:rsidRDefault="00000000">
      <w:pPr>
        <w:pStyle w:val="TOC2"/>
        <w:tabs>
          <w:tab w:val="left" w:pos="1000"/>
        </w:tabs>
        <w:rPr>
          <w:noProof/>
          <w:sz w:val="24"/>
          <w:szCs w:val="24"/>
        </w:rPr>
      </w:pPr>
      <w:r w:rsidRPr="008A3D34">
        <w:rPr>
          <w:noProof/>
        </w:rPr>
        <w:t>6.1</w:t>
      </w:r>
      <w:r w:rsidRPr="008A3D34">
        <w:rPr>
          <w:noProof/>
          <w:sz w:val="24"/>
          <w:szCs w:val="24"/>
        </w:rPr>
        <w:tab/>
      </w:r>
      <w:r w:rsidRPr="008A3D34">
        <w:rPr>
          <w:noProof/>
        </w:rPr>
        <w:t>&lt;Name of Extension Point&gt;</w:t>
      </w:r>
      <w:r w:rsidRPr="008A3D34">
        <w:rPr>
          <w:noProof/>
        </w:rPr>
        <w:tab/>
      </w:r>
      <w:r w:rsidRPr="008A3D34">
        <w:rPr>
          <w:noProof/>
        </w:rPr>
        <w:fldChar w:fldCharType="begin"/>
      </w:r>
      <w:r w:rsidRPr="008A3D34">
        <w:rPr>
          <w:noProof/>
        </w:rPr>
        <w:instrText xml:space="preserve"> PAGEREF _Toc508098443 \h </w:instrText>
      </w:r>
      <w:r w:rsidRPr="008A3D34">
        <w:rPr>
          <w:noProof/>
        </w:rPr>
      </w:r>
      <w:r w:rsidRPr="008A3D34">
        <w:rPr>
          <w:noProof/>
        </w:rPr>
        <w:fldChar w:fldCharType="separate"/>
      </w:r>
      <w:r w:rsidRPr="008A3D34">
        <w:rPr>
          <w:noProof/>
        </w:rPr>
        <w:t>5</w:t>
      </w:r>
      <w:r w:rsidRPr="008A3D34">
        <w:rPr>
          <w:noProof/>
        </w:rPr>
        <w:fldChar w:fldCharType="end"/>
      </w:r>
    </w:p>
    <w:p w14:paraId="32495AC7" w14:textId="4115D9AD" w:rsidR="00705F77" w:rsidRPr="008A3D34" w:rsidRDefault="00000000" w:rsidP="00AD295E">
      <w:pPr>
        <w:pStyle w:val="Title"/>
        <w:rPr>
          <w:rFonts w:ascii="Times New Roman" w:hAnsi="Times New Roman"/>
        </w:rPr>
      </w:pPr>
      <w:r w:rsidRPr="008A3D34">
        <w:rPr>
          <w:rFonts w:ascii="Times New Roman" w:hAnsi="Times New Roman"/>
          <w:sz w:val="20"/>
        </w:rPr>
        <w:fldChar w:fldCharType="end"/>
      </w:r>
      <w:r w:rsidRPr="008A3D34">
        <w:rPr>
          <w:rFonts w:ascii="Times New Roman" w:hAnsi="Times New Roman"/>
        </w:rPr>
        <w:br w:type="page"/>
      </w:r>
      <w:r w:rsidRPr="008A3D34">
        <w:rPr>
          <w:rFonts w:ascii="Times New Roman" w:hAnsi="Times New Roman"/>
        </w:rPr>
        <w:lastRenderedPageBreak/>
        <w:fldChar w:fldCharType="begin"/>
      </w:r>
      <w:r w:rsidRPr="008A3D34">
        <w:rPr>
          <w:rFonts w:ascii="Times New Roman" w:hAnsi="Times New Roman"/>
        </w:rPr>
        <w:instrText xml:space="preserve">title  \* Mergeformat </w:instrText>
      </w:r>
      <w:r w:rsidRPr="008A3D34">
        <w:rPr>
          <w:rFonts w:ascii="Times New Roman" w:hAnsi="Times New Roman"/>
        </w:rPr>
        <w:fldChar w:fldCharType="separate"/>
      </w:r>
      <w:r w:rsidR="00ED7EBE" w:rsidRPr="008A3D34">
        <w:rPr>
          <w:rFonts w:ascii="Times New Roman" w:hAnsi="Times New Roman"/>
        </w:rPr>
        <w:t>Use-Case Specification: &lt;</w:t>
      </w:r>
      <w:r w:rsidR="00AD295E" w:rsidRPr="008A3D34">
        <w:rPr>
          <w:rFonts w:ascii="Times New Roman" w:hAnsi="Times New Roman"/>
        </w:rPr>
        <w:t>Open online savings</w:t>
      </w:r>
      <w:r w:rsidR="00ED7EBE" w:rsidRPr="008A3D34">
        <w:rPr>
          <w:rFonts w:ascii="Times New Roman" w:hAnsi="Times New Roman"/>
        </w:rPr>
        <w:t>&gt;</w:t>
      </w:r>
      <w:r w:rsidRPr="008A3D34">
        <w:rPr>
          <w:rFonts w:ascii="Times New Roman" w:hAnsi="Times New Roman"/>
        </w:rPr>
        <w:fldChar w:fldCharType="end"/>
      </w:r>
      <w:bookmarkStart w:id="0" w:name="_Toc423410237"/>
      <w:bookmarkStart w:id="1" w:name="_Toc425054503"/>
      <w:r w:rsidRPr="008A3D34">
        <w:rPr>
          <w:rFonts w:ascii="Times New Roman" w:hAnsi="Times New Roman"/>
        </w:rPr>
        <w:t xml:space="preserve"> </w:t>
      </w:r>
      <w:bookmarkEnd w:id="0"/>
      <w:bookmarkEnd w:id="1"/>
    </w:p>
    <w:p w14:paraId="7E4CA799" w14:textId="77777777" w:rsidR="00AD295E" w:rsidRPr="008A3D34" w:rsidRDefault="00AD295E" w:rsidP="00AD295E"/>
    <w:p w14:paraId="432C47CE" w14:textId="73B5E0AB" w:rsidR="00705F77" w:rsidRPr="008A3D34" w:rsidRDefault="00AD295E">
      <w:pPr>
        <w:pStyle w:val="Heading1"/>
        <w:rPr>
          <w:rFonts w:ascii="Times New Roman" w:hAnsi="Times New Roman"/>
        </w:rPr>
      </w:pPr>
      <w:bookmarkStart w:id="2" w:name="_Toc423410238"/>
      <w:bookmarkStart w:id="3" w:name="_Toc425054504"/>
      <w:r w:rsidRPr="008A3D34">
        <w:rPr>
          <w:rFonts w:ascii="Times New Roman" w:hAnsi="Times New Roman"/>
        </w:rPr>
        <w:t xml:space="preserve">Open online savings </w:t>
      </w:r>
    </w:p>
    <w:p w14:paraId="14CB7691" w14:textId="77777777" w:rsidR="00705F77" w:rsidRPr="008A3D34" w:rsidRDefault="00000000">
      <w:pPr>
        <w:pStyle w:val="Heading2"/>
        <w:rPr>
          <w:rFonts w:ascii="Times New Roman" w:hAnsi="Times New Roman"/>
        </w:rPr>
      </w:pPr>
      <w:bookmarkStart w:id="4" w:name="_Toc508098430"/>
      <w:r w:rsidRPr="008A3D34">
        <w:rPr>
          <w:rFonts w:ascii="Times New Roman" w:hAnsi="Times New Roman"/>
        </w:rPr>
        <w:t>Brief Description</w:t>
      </w:r>
      <w:bookmarkEnd w:id="2"/>
      <w:bookmarkEnd w:id="3"/>
      <w:bookmarkEnd w:id="4"/>
    </w:p>
    <w:p w14:paraId="5C904C26" w14:textId="56F04FE7" w:rsidR="00705F77" w:rsidRPr="008A3D34" w:rsidRDefault="007E7448" w:rsidP="00AD295E">
      <w:pPr>
        <w:pStyle w:val="InfoBlue"/>
      </w:pPr>
      <w:r w:rsidRPr="008A3D34">
        <w:t>This paper describes the users’ process when registering BIDV’s online savings accounts. This is a basic form of registration for online savings accounts that users can register via an electronic device that can connect to the Internet, named BIDV Smart Banking.</w:t>
      </w:r>
    </w:p>
    <w:p w14:paraId="26C645D7" w14:textId="77777777" w:rsidR="00705F77" w:rsidRPr="008A3D34" w:rsidRDefault="00000000">
      <w:pPr>
        <w:pStyle w:val="Heading1"/>
        <w:widowControl/>
        <w:rPr>
          <w:rFonts w:ascii="Times New Roman" w:hAnsi="Times New Roman"/>
        </w:rPr>
      </w:pPr>
      <w:bookmarkStart w:id="5" w:name="_Toc423410239"/>
      <w:bookmarkStart w:id="6" w:name="_Toc425054505"/>
      <w:bookmarkStart w:id="7" w:name="_Toc508098431"/>
      <w:r w:rsidRPr="008A3D34">
        <w:rPr>
          <w:rFonts w:ascii="Times New Roman" w:hAnsi="Times New Roman"/>
        </w:rPr>
        <w:t>Flow of Events</w:t>
      </w:r>
      <w:bookmarkEnd w:id="5"/>
      <w:bookmarkEnd w:id="6"/>
      <w:bookmarkEnd w:id="7"/>
    </w:p>
    <w:p w14:paraId="1F72227F" w14:textId="77777777" w:rsidR="00705F77" w:rsidRPr="008A3D34" w:rsidRDefault="00000000">
      <w:pPr>
        <w:pStyle w:val="Heading2"/>
        <w:widowControl/>
        <w:rPr>
          <w:rFonts w:ascii="Times New Roman" w:hAnsi="Times New Roman"/>
        </w:rPr>
      </w:pPr>
      <w:bookmarkStart w:id="8" w:name="_Toc423410240"/>
      <w:bookmarkStart w:id="9" w:name="_Toc425054506"/>
      <w:bookmarkStart w:id="10" w:name="_Toc508098432"/>
      <w:r w:rsidRPr="008A3D34">
        <w:rPr>
          <w:rFonts w:ascii="Times New Roman" w:hAnsi="Times New Roman"/>
        </w:rPr>
        <w:t>Basic Flow</w:t>
      </w:r>
      <w:bookmarkEnd w:id="8"/>
      <w:bookmarkEnd w:id="9"/>
      <w:bookmarkEnd w:id="10"/>
      <w:r w:rsidRPr="008A3D34">
        <w:rPr>
          <w:rFonts w:ascii="Times New Roman" w:hAnsi="Times New Roman"/>
        </w:rPr>
        <w:t xml:space="preserve"> </w:t>
      </w:r>
    </w:p>
    <w:p w14:paraId="181007EE" w14:textId="2B565D47" w:rsidR="00705F77" w:rsidRPr="008A3D34" w:rsidRDefault="007E7448" w:rsidP="007E7448">
      <w:pPr>
        <w:pStyle w:val="InfoBlue"/>
      </w:pPr>
      <w:r w:rsidRPr="008A3D34">
        <w:t xml:space="preserve">Step 1: User clicks on the </w:t>
      </w:r>
      <w:r w:rsidR="00577445" w:rsidRPr="008A3D34">
        <w:t>“Online savings” button</w:t>
      </w:r>
    </w:p>
    <w:p w14:paraId="2B0A946D" w14:textId="07763F6C" w:rsidR="00577445" w:rsidRPr="008A3D34" w:rsidRDefault="00577445" w:rsidP="00577445">
      <w:pPr>
        <w:pStyle w:val="BodyText"/>
      </w:pPr>
      <w:r w:rsidRPr="008A3D34">
        <w:t xml:space="preserve">Step 2: The system will </w:t>
      </w:r>
      <w:r w:rsidR="006F6374" w:rsidRPr="008A3D34">
        <w:t>show</w:t>
      </w:r>
      <w:r w:rsidRPr="008A3D34">
        <w:t xml:space="preserve"> the “Online savings” screen</w:t>
      </w:r>
      <w:r w:rsidR="00D95A7F" w:rsidRPr="008A3D34">
        <w:t xml:space="preserve"> to </w:t>
      </w:r>
      <w:r w:rsidR="006F6374" w:rsidRPr="008A3D34">
        <w:t>the user</w:t>
      </w:r>
    </w:p>
    <w:p w14:paraId="5882CA72" w14:textId="073231B8" w:rsidR="00D95A7F" w:rsidRPr="008A3D34" w:rsidRDefault="00D95A7F" w:rsidP="00577445">
      <w:pPr>
        <w:pStyle w:val="BodyText"/>
      </w:pPr>
      <w:r w:rsidRPr="008A3D34">
        <w:t>Step 3: User clicks “Term” button</w:t>
      </w:r>
      <w:r w:rsidR="00B33914" w:rsidRPr="008A3D34">
        <w:t xml:space="preserve"> in Online savings screen</w:t>
      </w:r>
    </w:p>
    <w:p w14:paraId="277FA56B" w14:textId="2A5CD75C" w:rsidR="00B33914" w:rsidRPr="008A3D34" w:rsidRDefault="00B33914" w:rsidP="00577445">
      <w:pPr>
        <w:pStyle w:val="BodyText"/>
      </w:pPr>
      <w:r w:rsidRPr="008A3D34">
        <w:t xml:space="preserve">Step 4: The system will show the Terms on the screen </w:t>
      </w:r>
      <w:r w:rsidR="006F6374" w:rsidRPr="008A3D34">
        <w:t>to the user</w:t>
      </w:r>
    </w:p>
    <w:p w14:paraId="4217CB08" w14:textId="5BC32526" w:rsidR="00B33914" w:rsidRPr="008A3D34" w:rsidRDefault="00B33914" w:rsidP="00577445">
      <w:pPr>
        <w:pStyle w:val="BodyText"/>
      </w:pPr>
      <w:r w:rsidRPr="008A3D34">
        <w:t>Step 5: The user chooses a term</w:t>
      </w:r>
    </w:p>
    <w:p w14:paraId="6874FA8B" w14:textId="166078CC" w:rsidR="00B33914" w:rsidRPr="008A3D34" w:rsidRDefault="00B33914" w:rsidP="00577445">
      <w:pPr>
        <w:pStyle w:val="BodyText"/>
      </w:pPr>
      <w:r w:rsidRPr="008A3D34">
        <w:t xml:space="preserve">Step 6: </w:t>
      </w:r>
      <w:r w:rsidR="00C03903" w:rsidRPr="008A3D34">
        <w:t>The system returns to the “Online savings” screen</w:t>
      </w:r>
    </w:p>
    <w:p w14:paraId="0E06EF0D" w14:textId="2CA76156" w:rsidR="00C03903" w:rsidRPr="008A3D34" w:rsidRDefault="00C03903" w:rsidP="00577445">
      <w:pPr>
        <w:pStyle w:val="BodyText"/>
      </w:pPr>
      <w:r w:rsidRPr="008A3D34">
        <w:t xml:space="preserve">Step 7: User continue to </w:t>
      </w:r>
      <w:r w:rsidR="00387A6B" w:rsidRPr="008A3D34">
        <w:t>click</w:t>
      </w:r>
      <w:r w:rsidRPr="008A3D34">
        <w:t xml:space="preserve"> on the “Maturity method” button to choose maturity method</w:t>
      </w:r>
    </w:p>
    <w:p w14:paraId="6CCF533A" w14:textId="53DEA814" w:rsidR="00C03903" w:rsidRPr="008A3D34" w:rsidRDefault="00C03903" w:rsidP="00577445">
      <w:pPr>
        <w:pStyle w:val="BodyText"/>
      </w:pPr>
      <w:r w:rsidRPr="008A3D34">
        <w:t xml:space="preserve">Step 8: The system will </w:t>
      </w:r>
      <w:r w:rsidR="006F6374" w:rsidRPr="008A3D34">
        <w:t>show</w:t>
      </w:r>
      <w:r w:rsidRPr="008A3D34">
        <w:t xml:space="preserve"> the Maturity method on the screen </w:t>
      </w:r>
      <w:r w:rsidR="006F6374" w:rsidRPr="008A3D34">
        <w:t>to the user</w:t>
      </w:r>
    </w:p>
    <w:p w14:paraId="5D637817" w14:textId="29DD2C65" w:rsidR="00C03903" w:rsidRPr="008A3D34" w:rsidRDefault="00C03903" w:rsidP="00577445">
      <w:pPr>
        <w:pStyle w:val="BodyText"/>
      </w:pPr>
      <w:r w:rsidRPr="008A3D34">
        <w:t>Step 9: The user chooses a maturity method</w:t>
      </w:r>
    </w:p>
    <w:p w14:paraId="24FCFA2E" w14:textId="0FB3EF06" w:rsidR="00C03903" w:rsidRPr="008A3D34" w:rsidRDefault="00C03903" w:rsidP="00577445">
      <w:pPr>
        <w:pStyle w:val="BodyText"/>
      </w:pPr>
      <w:r w:rsidRPr="008A3D34">
        <w:t xml:space="preserve">Step 10: </w:t>
      </w:r>
      <w:r w:rsidR="00DF63C8" w:rsidRPr="008A3D34">
        <w:t>The system returns to the “Online savings” screen</w:t>
      </w:r>
    </w:p>
    <w:p w14:paraId="04E58323" w14:textId="2195FF34" w:rsidR="00DF63C8" w:rsidRPr="008A3D34" w:rsidRDefault="00DF63C8" w:rsidP="00577445">
      <w:pPr>
        <w:pStyle w:val="BodyText"/>
      </w:pPr>
      <w:r w:rsidRPr="008A3D34">
        <w:t xml:space="preserve">Step 11: User clicks </w:t>
      </w:r>
      <w:r w:rsidR="00AD4684" w:rsidRPr="008A3D34">
        <w:t>Savings</w:t>
      </w:r>
      <w:r w:rsidRPr="008A3D34">
        <w:t xml:space="preserve"> amount place and fills the amount user want</w:t>
      </w:r>
      <w:r w:rsidR="00AD4684" w:rsidRPr="008A3D34">
        <w:t xml:space="preserve">s </w:t>
      </w:r>
      <w:r w:rsidRPr="008A3D34">
        <w:t xml:space="preserve">to </w:t>
      </w:r>
      <w:r w:rsidR="00967106" w:rsidRPr="008A3D34">
        <w:t>send. (</w:t>
      </w:r>
      <w:proofErr w:type="gramStart"/>
      <w:r w:rsidRPr="008A3D34">
        <w:t>minimum</w:t>
      </w:r>
      <w:proofErr w:type="gramEnd"/>
      <w:r w:rsidRPr="008A3D34">
        <w:t xml:space="preserve"> 1 millions)</w:t>
      </w:r>
    </w:p>
    <w:p w14:paraId="62490518" w14:textId="75813EFA" w:rsidR="00DF63C8" w:rsidRPr="008A3D34" w:rsidRDefault="00DF63C8" w:rsidP="00577445">
      <w:pPr>
        <w:pStyle w:val="BodyText"/>
      </w:pPr>
      <w:r w:rsidRPr="008A3D34">
        <w:t xml:space="preserve">Step 12: User clicks Transaction </w:t>
      </w:r>
      <w:r w:rsidR="00AD4684" w:rsidRPr="008A3D34">
        <w:t>remark</w:t>
      </w:r>
      <w:r w:rsidRPr="008A3D34">
        <w:t xml:space="preserve"> and fills a note (optional) (maximum 100 words)</w:t>
      </w:r>
    </w:p>
    <w:p w14:paraId="0F4FF76A" w14:textId="5C93D556" w:rsidR="00DF63C8" w:rsidRPr="008A3D34" w:rsidRDefault="00DF63C8" w:rsidP="00577445">
      <w:pPr>
        <w:pStyle w:val="BodyText"/>
      </w:pPr>
      <w:r w:rsidRPr="008A3D34">
        <w:t>Step 13: User clicks on the “</w:t>
      </w:r>
      <w:r w:rsidR="00AD4684" w:rsidRPr="008A3D34">
        <w:t>Next</w:t>
      </w:r>
      <w:r w:rsidRPr="008A3D34">
        <w:t>” button</w:t>
      </w:r>
    </w:p>
    <w:p w14:paraId="7A76E2B8" w14:textId="662D29BE" w:rsidR="00DF63C8" w:rsidRPr="008A3D34" w:rsidRDefault="00DF63C8" w:rsidP="00577445">
      <w:pPr>
        <w:pStyle w:val="BodyText"/>
      </w:pPr>
      <w:r w:rsidRPr="008A3D34">
        <w:t xml:space="preserve">Step 14: </w:t>
      </w:r>
      <w:r w:rsidR="006F6374" w:rsidRPr="008A3D34">
        <w:t>The system will show the “Verify transaction” screen to the user</w:t>
      </w:r>
    </w:p>
    <w:p w14:paraId="2F5B5C56" w14:textId="77777777" w:rsidR="00FB080C" w:rsidRPr="008A3D34" w:rsidRDefault="006F6374" w:rsidP="00FB080C">
      <w:pPr>
        <w:ind w:left="720"/>
      </w:pPr>
      <w:r w:rsidRPr="008A3D34">
        <w:t>Step 15:</w:t>
      </w:r>
      <w:r w:rsidR="00521C9E" w:rsidRPr="008A3D34">
        <w:t xml:space="preserve"> </w:t>
      </w:r>
      <w:bookmarkStart w:id="11" w:name="_Toc423410241"/>
      <w:bookmarkStart w:id="12" w:name="_Toc425054507"/>
      <w:bookmarkStart w:id="13" w:name="_Toc508098433"/>
      <w:r w:rsidR="00FB080C" w:rsidRPr="008A3D34">
        <w:t>User enters the PIN Smart OTP registering before and clicks yes sign in the bottom right-hand conner</w:t>
      </w:r>
    </w:p>
    <w:p w14:paraId="5EF21A78" w14:textId="124B3868" w:rsidR="00FB080C" w:rsidRPr="008A3D34" w:rsidRDefault="00FB080C" w:rsidP="00FB080C">
      <w:pPr>
        <w:ind w:left="720"/>
      </w:pPr>
      <w:r w:rsidRPr="008A3D34">
        <w:t>Step 16: The system automatically fills the OTP code</w:t>
      </w:r>
    </w:p>
    <w:p w14:paraId="08EE5586" w14:textId="562400EE" w:rsidR="00FB080C" w:rsidRPr="008A3D34" w:rsidRDefault="00FB080C" w:rsidP="00FB080C">
      <w:pPr>
        <w:ind w:left="720"/>
      </w:pPr>
      <w:r w:rsidRPr="008A3D34">
        <w:t>Step 17: User clicks on the “Confirm” button within 120 seconds</w:t>
      </w:r>
    </w:p>
    <w:p w14:paraId="3A53A6AF" w14:textId="6723DDAB" w:rsidR="00FB080C" w:rsidRPr="008A3D34" w:rsidRDefault="00FB080C" w:rsidP="00FB080C">
      <w:pPr>
        <w:ind w:left="720"/>
      </w:pPr>
      <w:r w:rsidRPr="008A3D34">
        <w:t>Step 18: The system shows a successful paying message</w:t>
      </w:r>
    </w:p>
    <w:p w14:paraId="3A0CEAFF" w14:textId="0197BFDD" w:rsidR="00705F77" w:rsidRPr="008A3D34" w:rsidRDefault="00000000" w:rsidP="00FB080C">
      <w:pPr>
        <w:pStyle w:val="Heading2"/>
        <w:rPr>
          <w:rFonts w:ascii="Times New Roman" w:hAnsi="Times New Roman"/>
        </w:rPr>
      </w:pPr>
      <w:r w:rsidRPr="008A3D34">
        <w:rPr>
          <w:rFonts w:ascii="Times New Roman" w:hAnsi="Times New Roman"/>
        </w:rPr>
        <w:t>Alternative Flows</w:t>
      </w:r>
      <w:bookmarkEnd w:id="11"/>
      <w:bookmarkEnd w:id="12"/>
      <w:bookmarkEnd w:id="13"/>
    </w:p>
    <w:p w14:paraId="1CA01D4E" w14:textId="38100C04" w:rsidR="00705F77" w:rsidRPr="008A3D34" w:rsidRDefault="00000000">
      <w:pPr>
        <w:pStyle w:val="Heading3"/>
        <w:widowControl/>
        <w:rPr>
          <w:rFonts w:ascii="Times New Roman" w:hAnsi="Times New Roman"/>
        </w:rPr>
      </w:pPr>
      <w:bookmarkStart w:id="14" w:name="_Toc423410242"/>
      <w:bookmarkStart w:id="15" w:name="_Toc425054508"/>
      <w:bookmarkStart w:id="16" w:name="_Toc508098434"/>
      <w:r w:rsidRPr="008A3D34">
        <w:rPr>
          <w:rFonts w:ascii="Times New Roman" w:hAnsi="Times New Roman"/>
        </w:rPr>
        <w:t xml:space="preserve">&lt; </w:t>
      </w:r>
      <w:r w:rsidR="001C1CB6" w:rsidRPr="008A3D34">
        <w:rPr>
          <w:rFonts w:ascii="Times New Roman" w:hAnsi="Times New Roman"/>
        </w:rPr>
        <w:t>Cancel the transaction (all steps)</w:t>
      </w:r>
      <w:r w:rsidRPr="008A3D34">
        <w:rPr>
          <w:rFonts w:ascii="Times New Roman" w:hAnsi="Times New Roman"/>
        </w:rPr>
        <w:t xml:space="preserve"> &gt;</w:t>
      </w:r>
      <w:bookmarkEnd w:id="14"/>
      <w:bookmarkEnd w:id="15"/>
      <w:bookmarkEnd w:id="16"/>
    </w:p>
    <w:p w14:paraId="45910144" w14:textId="7411999D" w:rsidR="00705F77" w:rsidRPr="008A3D34" w:rsidRDefault="001C1CB6" w:rsidP="00AD295E">
      <w:pPr>
        <w:pStyle w:val="InfoBlue"/>
      </w:pPr>
      <w:r w:rsidRPr="008A3D34">
        <w:t xml:space="preserve">User can cancel the transaction by clicking the arrow in the top </w:t>
      </w:r>
      <w:r w:rsidR="006266F6" w:rsidRPr="008A3D34">
        <w:t>left</w:t>
      </w:r>
      <w:r w:rsidRPr="008A3D34">
        <w:t>-hand conner</w:t>
      </w:r>
      <w:r w:rsidR="001B78AD" w:rsidRPr="008A3D34">
        <w:t xml:space="preserve"> or “Home” sign on the right hand conner</w:t>
      </w:r>
    </w:p>
    <w:p w14:paraId="29EBE4C1" w14:textId="77777777" w:rsidR="00E63E8B" w:rsidRPr="008A3D34" w:rsidRDefault="00E63E8B" w:rsidP="00E63E8B">
      <w:pPr>
        <w:pStyle w:val="Heading3"/>
        <w:widowControl/>
        <w:rPr>
          <w:rFonts w:ascii="Times New Roman" w:hAnsi="Times New Roman"/>
        </w:rPr>
      </w:pPr>
      <w:bookmarkStart w:id="17" w:name="_Toc508098443"/>
      <w:r w:rsidRPr="008A3D34">
        <w:rPr>
          <w:rFonts w:ascii="Times New Roman" w:hAnsi="Times New Roman"/>
        </w:rPr>
        <w:t>&lt;The Term is empty (step 3)&gt;</w:t>
      </w:r>
      <w:bookmarkEnd w:id="17"/>
    </w:p>
    <w:p w14:paraId="59B3880B" w14:textId="77777777" w:rsidR="00E63E8B" w:rsidRPr="008A3D34" w:rsidRDefault="00E63E8B" w:rsidP="00E63E8B">
      <w:pPr>
        <w:ind w:left="720"/>
      </w:pPr>
      <w:r w:rsidRPr="008A3D34">
        <w:t>If users skip term place, the system will show a notification “Please select Term” when pressing the “Next” button in step 13 and then the system returns step 3</w:t>
      </w:r>
    </w:p>
    <w:p w14:paraId="5776F638" w14:textId="77777777" w:rsidR="00E63E8B" w:rsidRPr="008A3D34" w:rsidRDefault="00E63E8B" w:rsidP="00E63E8B">
      <w:pPr>
        <w:pStyle w:val="Heading3"/>
        <w:widowControl/>
        <w:rPr>
          <w:rFonts w:ascii="Times New Roman" w:hAnsi="Times New Roman"/>
        </w:rPr>
      </w:pPr>
      <w:r w:rsidRPr="008A3D34">
        <w:rPr>
          <w:rFonts w:ascii="Times New Roman" w:hAnsi="Times New Roman"/>
        </w:rPr>
        <w:t>&lt;The Maturity method is empty (step 7)&gt;</w:t>
      </w:r>
    </w:p>
    <w:p w14:paraId="09D0B596" w14:textId="77777777" w:rsidR="00E63E8B" w:rsidRPr="008A3D34" w:rsidRDefault="00E63E8B" w:rsidP="00E63E8B">
      <w:pPr>
        <w:ind w:left="720"/>
      </w:pPr>
      <w:r w:rsidRPr="008A3D34">
        <w:t xml:space="preserve">If users skip maturity method, the system will show a notification “Please select Maturity method” when </w:t>
      </w:r>
      <w:r w:rsidRPr="008A3D34">
        <w:lastRenderedPageBreak/>
        <w:t>pressing the “Next” button in step 7 and then the system returns step 7</w:t>
      </w:r>
    </w:p>
    <w:p w14:paraId="26D2FCE8" w14:textId="4BD659E7" w:rsidR="00E63E8B" w:rsidRPr="008A3D34" w:rsidRDefault="00E63E8B" w:rsidP="00E63E8B">
      <w:pPr>
        <w:pStyle w:val="Heading3"/>
        <w:widowControl/>
        <w:rPr>
          <w:rFonts w:ascii="Times New Roman" w:hAnsi="Times New Roman"/>
        </w:rPr>
      </w:pPr>
      <w:r w:rsidRPr="008A3D34">
        <w:rPr>
          <w:rFonts w:ascii="Times New Roman" w:hAnsi="Times New Roman"/>
        </w:rPr>
        <w:t xml:space="preserve">&lt;The </w:t>
      </w:r>
      <w:r w:rsidR="007B630D" w:rsidRPr="008A3D34">
        <w:rPr>
          <w:rFonts w:ascii="Times New Roman" w:hAnsi="Times New Roman"/>
        </w:rPr>
        <w:t>Savings amount</w:t>
      </w:r>
      <w:r w:rsidRPr="008A3D34">
        <w:rPr>
          <w:rFonts w:ascii="Times New Roman" w:hAnsi="Times New Roman"/>
        </w:rPr>
        <w:t xml:space="preserve"> is empty (Step 11)&gt;</w:t>
      </w:r>
    </w:p>
    <w:p w14:paraId="073D19B7" w14:textId="59217C9B" w:rsidR="00E63E8B" w:rsidRPr="008A3D34" w:rsidRDefault="00E63E8B" w:rsidP="00E63E8B">
      <w:pPr>
        <w:ind w:left="720"/>
      </w:pPr>
      <w:r w:rsidRPr="008A3D34">
        <w:t xml:space="preserve">If users skip </w:t>
      </w:r>
      <w:r w:rsidR="007B630D" w:rsidRPr="008A3D34">
        <w:t>savings</w:t>
      </w:r>
      <w:r w:rsidRPr="008A3D34">
        <w:t xml:space="preserve"> amount, the system will show a notification “Please enter Savings amount” when pressing the “Next” button in step 11 and then the system returns step 11</w:t>
      </w:r>
    </w:p>
    <w:p w14:paraId="4E103541" w14:textId="67315E3B" w:rsidR="00E63E8B" w:rsidRPr="008A3D34" w:rsidRDefault="00E63E8B" w:rsidP="00E63E8B">
      <w:pPr>
        <w:pStyle w:val="Heading3"/>
        <w:widowControl/>
        <w:rPr>
          <w:rFonts w:ascii="Times New Roman" w:hAnsi="Times New Roman"/>
        </w:rPr>
      </w:pPr>
      <w:r w:rsidRPr="008A3D34">
        <w:rPr>
          <w:rFonts w:ascii="Times New Roman" w:hAnsi="Times New Roman"/>
        </w:rPr>
        <w:t xml:space="preserve">&lt;The </w:t>
      </w:r>
      <w:r w:rsidR="007B630D" w:rsidRPr="008A3D34">
        <w:rPr>
          <w:rFonts w:ascii="Times New Roman" w:hAnsi="Times New Roman"/>
        </w:rPr>
        <w:t>Savings a</w:t>
      </w:r>
      <w:r w:rsidRPr="008A3D34">
        <w:rPr>
          <w:rFonts w:ascii="Times New Roman" w:hAnsi="Times New Roman"/>
        </w:rPr>
        <w:t>mount is less than one million (step 11)&gt;</w:t>
      </w:r>
    </w:p>
    <w:p w14:paraId="5ED7EC28" w14:textId="77777777" w:rsidR="00E63E8B" w:rsidRPr="008A3D34" w:rsidRDefault="00E63E8B" w:rsidP="00E63E8B">
      <w:pPr>
        <w:ind w:left="720"/>
      </w:pPr>
      <w:r w:rsidRPr="008A3D34">
        <w:t>If users input the amount of money is less than one million and then click “Next” button in step 13, the system will show a notification “Saving amount is less than the required minimum amount. Please check again” then return step 11</w:t>
      </w:r>
    </w:p>
    <w:p w14:paraId="1C8BA9CD" w14:textId="13DFA435" w:rsidR="00E63E8B" w:rsidRPr="008A3D34" w:rsidRDefault="00E63E8B" w:rsidP="00E63E8B">
      <w:pPr>
        <w:pStyle w:val="Heading3"/>
        <w:widowControl/>
        <w:rPr>
          <w:rFonts w:ascii="Times New Roman" w:hAnsi="Times New Roman"/>
        </w:rPr>
      </w:pPr>
      <w:r w:rsidRPr="008A3D34">
        <w:rPr>
          <w:rFonts w:ascii="Times New Roman" w:hAnsi="Times New Roman"/>
        </w:rPr>
        <w:t xml:space="preserve">&lt;The </w:t>
      </w:r>
      <w:r w:rsidR="007B630D" w:rsidRPr="008A3D34">
        <w:rPr>
          <w:rFonts w:ascii="Times New Roman" w:hAnsi="Times New Roman"/>
        </w:rPr>
        <w:t xml:space="preserve">Savings </w:t>
      </w:r>
      <w:r w:rsidRPr="008A3D34">
        <w:rPr>
          <w:rFonts w:ascii="Times New Roman" w:hAnsi="Times New Roman"/>
        </w:rPr>
        <w:t>amount is more than the available amount (step 11)&gt;</w:t>
      </w:r>
    </w:p>
    <w:p w14:paraId="34FDED33" w14:textId="77777777" w:rsidR="00E63E8B" w:rsidRPr="008A3D34" w:rsidRDefault="00E63E8B" w:rsidP="00E63E8B">
      <w:pPr>
        <w:ind w:left="720"/>
      </w:pPr>
      <w:r w:rsidRPr="008A3D34">
        <w:t>If users input the amount of money is greater than the available balance and then click “Next” button in step 13, the system will show a notification “The transaction amount exceeds the available balance. Please check again” then return step 11</w:t>
      </w:r>
    </w:p>
    <w:p w14:paraId="0C817B32" w14:textId="5235D84E" w:rsidR="00E63E8B" w:rsidRPr="008A3D34" w:rsidRDefault="00E63E8B" w:rsidP="00E63E8B">
      <w:pPr>
        <w:pStyle w:val="Heading3"/>
        <w:widowControl/>
        <w:rPr>
          <w:rFonts w:ascii="Times New Roman" w:hAnsi="Times New Roman"/>
        </w:rPr>
      </w:pPr>
      <w:r w:rsidRPr="008A3D34">
        <w:rPr>
          <w:rFonts w:ascii="Times New Roman" w:hAnsi="Times New Roman"/>
        </w:rPr>
        <w:t xml:space="preserve">&lt;The user </w:t>
      </w:r>
      <w:r w:rsidR="00387A6B" w:rsidRPr="008A3D34">
        <w:rPr>
          <w:rFonts w:ascii="Times New Roman" w:hAnsi="Times New Roman"/>
        </w:rPr>
        <w:t>enters</w:t>
      </w:r>
      <w:r w:rsidRPr="008A3D34">
        <w:rPr>
          <w:rFonts w:ascii="Times New Roman" w:hAnsi="Times New Roman"/>
        </w:rPr>
        <w:t xml:space="preserve"> wrong </w:t>
      </w:r>
      <w:r w:rsidR="00FB080C" w:rsidRPr="008A3D34">
        <w:rPr>
          <w:rFonts w:ascii="Times New Roman" w:hAnsi="Times New Roman"/>
        </w:rPr>
        <w:t>PIN</w:t>
      </w:r>
      <w:r w:rsidRPr="008A3D34">
        <w:rPr>
          <w:rFonts w:ascii="Times New Roman" w:hAnsi="Times New Roman"/>
        </w:rPr>
        <w:t xml:space="preserve"> code (step 15)&gt;</w:t>
      </w:r>
    </w:p>
    <w:p w14:paraId="5E5FF372" w14:textId="6D07FBF5" w:rsidR="00E63E8B" w:rsidRPr="008A3D34" w:rsidRDefault="00E63E8B" w:rsidP="00E63E8B">
      <w:pPr>
        <w:ind w:left="720"/>
      </w:pPr>
      <w:r w:rsidRPr="008A3D34">
        <w:t xml:space="preserve">If users enter the wrong </w:t>
      </w:r>
      <w:r w:rsidR="00FB080C" w:rsidRPr="008A3D34">
        <w:t>PIN</w:t>
      </w:r>
      <w:r w:rsidRPr="008A3D34">
        <w:t xml:space="preserve"> code, the system will </w:t>
      </w:r>
      <w:r w:rsidR="00FB080C" w:rsidRPr="008A3D34">
        <w:t>require re-enter</w:t>
      </w:r>
      <w:r w:rsidRPr="008A3D34">
        <w:t xml:space="preserve"> one again. If users enter incorrectly more then 5 times, this transaction is automatically cancelled</w:t>
      </w:r>
    </w:p>
    <w:p w14:paraId="220B44CB" w14:textId="2F0D9389" w:rsidR="00E63E8B" w:rsidRPr="008A3D34" w:rsidRDefault="00E63E8B" w:rsidP="00E63E8B">
      <w:pPr>
        <w:pStyle w:val="Heading3"/>
        <w:widowControl/>
        <w:rPr>
          <w:rFonts w:ascii="Times New Roman" w:hAnsi="Times New Roman"/>
        </w:rPr>
      </w:pPr>
      <w:r w:rsidRPr="008A3D34">
        <w:rPr>
          <w:rFonts w:ascii="Times New Roman" w:hAnsi="Times New Roman"/>
        </w:rPr>
        <w:t xml:space="preserve">&lt;The user does not </w:t>
      </w:r>
      <w:r w:rsidR="00FB080C" w:rsidRPr="008A3D34">
        <w:rPr>
          <w:rFonts w:ascii="Times New Roman" w:hAnsi="Times New Roman"/>
        </w:rPr>
        <w:t>confirm</w:t>
      </w:r>
      <w:r w:rsidRPr="008A3D34">
        <w:rPr>
          <w:rFonts w:ascii="Times New Roman" w:hAnsi="Times New Roman"/>
        </w:rPr>
        <w:t xml:space="preserve"> the OTP code within 120 seconds (step 15)&gt;</w:t>
      </w:r>
    </w:p>
    <w:p w14:paraId="6CBDEE9E" w14:textId="5CF148F5" w:rsidR="00FB080C" w:rsidRPr="008A3D34" w:rsidRDefault="00E63E8B" w:rsidP="00FB080C">
      <w:pPr>
        <w:ind w:left="720"/>
      </w:pPr>
      <w:r w:rsidRPr="008A3D34">
        <w:t xml:space="preserve">If users do not enter the OTP code within 120 seconds, </w:t>
      </w:r>
      <w:r w:rsidR="00FB080C" w:rsidRPr="008A3D34">
        <w:t xml:space="preserve">the system will send one again until login session expired, and this transaction automatically returns Open Online Savings screen </w:t>
      </w:r>
    </w:p>
    <w:p w14:paraId="288B61B3" w14:textId="06A1984F" w:rsidR="00E63E8B" w:rsidRPr="008A3D34" w:rsidRDefault="00E63E8B" w:rsidP="00FB080C">
      <w:pPr>
        <w:pStyle w:val="Heading3"/>
        <w:widowControl/>
        <w:rPr>
          <w:rFonts w:ascii="Times New Roman" w:hAnsi="Times New Roman"/>
        </w:rPr>
      </w:pPr>
      <w:r w:rsidRPr="008A3D34">
        <w:rPr>
          <w:rFonts w:ascii="Times New Roman" w:hAnsi="Times New Roman"/>
        </w:rPr>
        <w:t>&lt;No reply from the user&gt;</w:t>
      </w:r>
    </w:p>
    <w:p w14:paraId="062FDA36" w14:textId="0E6112AD" w:rsidR="00E63E8B" w:rsidRPr="008A3D34" w:rsidRDefault="00E63E8B" w:rsidP="00E63E8B">
      <w:pPr>
        <w:ind w:left="720"/>
      </w:pPr>
      <w:r w:rsidRPr="008A3D34">
        <w:t xml:space="preserve">If the system requires users input and they do not response within an allotted time, this operation will </w:t>
      </w:r>
      <w:r w:rsidR="00FB080C" w:rsidRPr="008A3D34">
        <w:t>close,</w:t>
      </w:r>
      <w:r w:rsidRPr="008A3D34">
        <w:t xml:space="preserve"> and Login session has expired box appear and show a message “Session expired or your account has been logged in another device. Please login again”. Ask users login again if they want to continue or stop Open Online Savings account function</w:t>
      </w:r>
    </w:p>
    <w:p w14:paraId="74D2F659" w14:textId="77777777" w:rsidR="00E63E8B" w:rsidRPr="008A3D34" w:rsidRDefault="00E63E8B" w:rsidP="00E63E8B">
      <w:pPr>
        <w:pStyle w:val="Heading3"/>
        <w:widowControl/>
        <w:rPr>
          <w:rFonts w:ascii="Times New Roman" w:hAnsi="Times New Roman"/>
        </w:rPr>
      </w:pPr>
      <w:r w:rsidRPr="008A3D34">
        <w:rPr>
          <w:rFonts w:ascii="Times New Roman" w:hAnsi="Times New Roman"/>
        </w:rPr>
        <w:t>&lt;Making transaction outside of banking hours&gt;</w:t>
      </w:r>
    </w:p>
    <w:p w14:paraId="623F1A96" w14:textId="3CF8FFC9" w:rsidR="00E63E8B" w:rsidRPr="008A3D34" w:rsidRDefault="00E63E8B" w:rsidP="00FE129C">
      <w:pPr>
        <w:ind w:left="720"/>
      </w:pPr>
      <w:r w:rsidRPr="008A3D34">
        <w:t xml:space="preserve">If the user </w:t>
      </w:r>
      <w:r w:rsidR="00387A6B" w:rsidRPr="008A3D34">
        <w:t>conducts</w:t>
      </w:r>
      <w:r w:rsidRPr="008A3D34">
        <w:t xml:space="preserve"> a transaction outside of banking hours from 22h to 6h, when clicking on “Next” button, the system will show a notification</w:t>
      </w:r>
    </w:p>
    <w:p w14:paraId="409412BA" w14:textId="23C25E0D" w:rsidR="00705F77" w:rsidRPr="008A3D34" w:rsidRDefault="00000000" w:rsidP="00495169">
      <w:pPr>
        <w:pStyle w:val="Heading1"/>
        <w:rPr>
          <w:rFonts w:ascii="Times New Roman" w:hAnsi="Times New Roman"/>
        </w:rPr>
      </w:pPr>
      <w:bookmarkStart w:id="18" w:name="_Toc423410251"/>
      <w:bookmarkStart w:id="19" w:name="_Toc425054510"/>
      <w:bookmarkStart w:id="20" w:name="_Toc508098436"/>
      <w:r w:rsidRPr="008A3D34">
        <w:rPr>
          <w:rFonts w:ascii="Times New Roman" w:hAnsi="Times New Roman"/>
        </w:rPr>
        <w:t>Special Requirements</w:t>
      </w:r>
      <w:bookmarkEnd w:id="18"/>
      <w:bookmarkEnd w:id="19"/>
      <w:bookmarkEnd w:id="20"/>
    </w:p>
    <w:p w14:paraId="0B9F327B" w14:textId="069CCE0A" w:rsidR="00705F77" w:rsidRPr="008A3D34" w:rsidRDefault="00000000">
      <w:pPr>
        <w:pStyle w:val="Heading2"/>
        <w:widowControl/>
        <w:rPr>
          <w:rFonts w:ascii="Times New Roman" w:hAnsi="Times New Roman"/>
        </w:rPr>
      </w:pPr>
      <w:bookmarkStart w:id="21" w:name="_Toc423410252"/>
      <w:bookmarkStart w:id="22" w:name="_Toc425054511"/>
      <w:bookmarkStart w:id="23" w:name="_Toc508098437"/>
      <w:r w:rsidRPr="008A3D34">
        <w:rPr>
          <w:rFonts w:ascii="Times New Roman" w:hAnsi="Times New Roman"/>
        </w:rPr>
        <w:t xml:space="preserve">&lt; </w:t>
      </w:r>
      <w:r w:rsidR="00EF2274" w:rsidRPr="008A3D34">
        <w:rPr>
          <w:rFonts w:ascii="Times New Roman" w:hAnsi="Times New Roman"/>
        </w:rPr>
        <w:t>Time to conduct</w:t>
      </w:r>
      <w:r w:rsidRPr="008A3D34">
        <w:rPr>
          <w:rFonts w:ascii="Times New Roman" w:hAnsi="Times New Roman"/>
        </w:rPr>
        <w:t xml:space="preserve"> &gt;</w:t>
      </w:r>
      <w:bookmarkEnd w:id="21"/>
      <w:bookmarkEnd w:id="22"/>
      <w:bookmarkEnd w:id="23"/>
    </w:p>
    <w:p w14:paraId="7560420B" w14:textId="1250838E" w:rsidR="00705F77" w:rsidRPr="008A3D34" w:rsidRDefault="00EF2274" w:rsidP="00EF2274">
      <w:pPr>
        <w:ind w:left="720"/>
      </w:pPr>
      <w:r w:rsidRPr="008A3D34">
        <w:t xml:space="preserve">This transaction </w:t>
      </w:r>
      <w:proofErr w:type="gramStart"/>
      <w:r w:rsidR="00387A6B" w:rsidRPr="008A3D34">
        <w:t>has</w:t>
      </w:r>
      <w:r w:rsidRPr="008A3D34">
        <w:t xml:space="preserve"> to</w:t>
      </w:r>
      <w:proofErr w:type="gramEnd"/>
      <w:r w:rsidRPr="008A3D34">
        <w:t xml:space="preserve"> conduct from 6</w:t>
      </w:r>
      <w:r w:rsidR="00FC55CE" w:rsidRPr="008A3D34">
        <w:t>h</w:t>
      </w:r>
      <w:r w:rsidRPr="008A3D34">
        <w:t xml:space="preserve"> to </w:t>
      </w:r>
      <w:r w:rsidR="00FC55CE" w:rsidRPr="008A3D34">
        <w:t>22h</w:t>
      </w:r>
    </w:p>
    <w:p w14:paraId="511E54E6" w14:textId="43C0E8CA" w:rsidR="00705F77" w:rsidRPr="008A3D34" w:rsidRDefault="00000000" w:rsidP="001C0D94">
      <w:pPr>
        <w:pStyle w:val="Heading1"/>
        <w:widowControl/>
        <w:rPr>
          <w:rFonts w:ascii="Times New Roman" w:hAnsi="Times New Roman"/>
        </w:rPr>
      </w:pPr>
      <w:bookmarkStart w:id="24" w:name="_Toc423410253"/>
      <w:bookmarkStart w:id="25" w:name="_Toc425054512"/>
      <w:bookmarkStart w:id="26" w:name="_Toc508098438"/>
      <w:r w:rsidRPr="008A3D34">
        <w:rPr>
          <w:rFonts w:ascii="Times New Roman" w:hAnsi="Times New Roman"/>
        </w:rPr>
        <w:t>Preconditions</w:t>
      </w:r>
      <w:bookmarkEnd w:id="24"/>
      <w:bookmarkEnd w:id="25"/>
      <w:bookmarkEnd w:id="26"/>
    </w:p>
    <w:p w14:paraId="14BE0821" w14:textId="1D41D1C9" w:rsidR="00EF2274" w:rsidRPr="008A3D34" w:rsidRDefault="00EF2274" w:rsidP="00EF2274">
      <w:pPr>
        <w:ind w:left="720"/>
      </w:pPr>
      <w:r w:rsidRPr="008A3D34">
        <w:t>Users successfully log into their account and access the “Online savings” function</w:t>
      </w:r>
    </w:p>
    <w:p w14:paraId="41AD9ACC" w14:textId="7AFD242B" w:rsidR="00705F77" w:rsidRPr="008A3D34" w:rsidRDefault="00000000" w:rsidP="00EF2274">
      <w:pPr>
        <w:pStyle w:val="Heading1"/>
        <w:widowControl/>
        <w:rPr>
          <w:rFonts w:ascii="Times New Roman" w:hAnsi="Times New Roman"/>
        </w:rPr>
      </w:pPr>
      <w:bookmarkStart w:id="27" w:name="_Toc423410255"/>
      <w:bookmarkStart w:id="28" w:name="_Toc425054514"/>
      <w:bookmarkStart w:id="29" w:name="_Toc508098440"/>
      <w:r w:rsidRPr="008A3D34">
        <w:rPr>
          <w:rFonts w:ascii="Times New Roman" w:hAnsi="Times New Roman"/>
        </w:rPr>
        <w:t>Postconditions</w:t>
      </w:r>
      <w:bookmarkEnd w:id="27"/>
      <w:bookmarkEnd w:id="28"/>
      <w:bookmarkEnd w:id="29"/>
    </w:p>
    <w:p w14:paraId="24FE79E6" w14:textId="7DBD46A5" w:rsidR="00EF2274" w:rsidRPr="008A3D34" w:rsidRDefault="00EF2274" w:rsidP="00EF2274">
      <w:pPr>
        <w:ind w:left="720"/>
      </w:pPr>
      <w:r w:rsidRPr="008A3D34">
        <w:t>The system shows successfully registered messages</w:t>
      </w:r>
    </w:p>
    <w:p w14:paraId="1335D3A9" w14:textId="5C8664B3" w:rsidR="00705F77" w:rsidRPr="008A3D34" w:rsidRDefault="00000000" w:rsidP="004437F5">
      <w:pPr>
        <w:pStyle w:val="Heading1"/>
        <w:rPr>
          <w:rFonts w:ascii="Times New Roman" w:hAnsi="Times New Roman"/>
        </w:rPr>
      </w:pPr>
      <w:bookmarkStart w:id="30" w:name="_Toc508098442"/>
      <w:r w:rsidRPr="008A3D34">
        <w:rPr>
          <w:rFonts w:ascii="Times New Roman" w:hAnsi="Times New Roman"/>
        </w:rPr>
        <w:t>Extension Points</w:t>
      </w:r>
      <w:bookmarkEnd w:id="30"/>
    </w:p>
    <w:p w14:paraId="39568C7C" w14:textId="4F38708A" w:rsidR="001A5D67" w:rsidRPr="008A3D34" w:rsidRDefault="00E63E8B" w:rsidP="001A5D67">
      <w:pPr>
        <w:ind w:left="720"/>
      </w:pPr>
      <w:r w:rsidRPr="008A3D34">
        <w:t xml:space="preserve">None </w:t>
      </w:r>
    </w:p>
    <w:p w14:paraId="60C14678" w14:textId="5CC5033A" w:rsidR="00A24BB4" w:rsidRPr="008A3D34" w:rsidRDefault="00A24BB4" w:rsidP="00A24BB4">
      <w:pPr>
        <w:pStyle w:val="Heading1"/>
        <w:rPr>
          <w:rFonts w:ascii="Times New Roman" w:hAnsi="Times New Roman"/>
        </w:rPr>
      </w:pPr>
      <w:r w:rsidRPr="008A3D34">
        <w:rPr>
          <w:rFonts w:ascii="Times New Roman" w:hAnsi="Times New Roman"/>
        </w:rPr>
        <w:t>Prototype</w:t>
      </w:r>
    </w:p>
    <w:p w14:paraId="0D19AB81" w14:textId="42F37ED1" w:rsidR="00F367D0" w:rsidRPr="008A3D34" w:rsidRDefault="00F367D0" w:rsidP="00F367D0"/>
    <w:p w14:paraId="3CF4B35E" w14:textId="4DB0257F" w:rsidR="00ED18CF" w:rsidRPr="008A3D34" w:rsidRDefault="007A0CA7" w:rsidP="00F367D0">
      <w:r w:rsidRPr="008A3D34">
        <w:rPr>
          <w:noProof/>
        </w:rPr>
        <w:lastRenderedPageBreak/>
        <w:drawing>
          <wp:inline distT="0" distB="0" distL="0" distR="0" wp14:anchorId="750A2AE4" wp14:editId="221C5C06">
            <wp:extent cx="2380845" cy="47446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4008" cy="4770875"/>
                    </a:xfrm>
                    <a:prstGeom prst="rect">
                      <a:avLst/>
                    </a:prstGeom>
                  </pic:spPr>
                </pic:pic>
              </a:graphicData>
            </a:graphic>
          </wp:inline>
        </w:drawing>
      </w:r>
      <w:r w:rsidR="00304FDE" w:rsidRPr="008A3D34">
        <w:rPr>
          <w:noProof/>
        </w:rPr>
        <w:drawing>
          <wp:inline distT="0" distB="0" distL="0" distR="0" wp14:anchorId="1666F26B" wp14:editId="1DEA87CC">
            <wp:extent cx="2505710" cy="4756889"/>
            <wp:effectExtent l="0" t="0" r="889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2511577" cy="4768027"/>
                    </a:xfrm>
                    <a:prstGeom prst="rect">
                      <a:avLst/>
                    </a:prstGeom>
                  </pic:spPr>
                </pic:pic>
              </a:graphicData>
            </a:graphic>
          </wp:inline>
        </w:drawing>
      </w:r>
    </w:p>
    <w:p w14:paraId="799B45C9" w14:textId="77777777" w:rsidR="00DC0542" w:rsidRPr="008A3D34" w:rsidRDefault="00DC0542" w:rsidP="00F367D0"/>
    <w:p w14:paraId="44C83B0E" w14:textId="63771273" w:rsidR="00304FDE" w:rsidRPr="008A3D34" w:rsidRDefault="00304FDE" w:rsidP="00F367D0">
      <w:pPr>
        <w:rPr>
          <w:b/>
          <w:bCs/>
        </w:rPr>
      </w:pPr>
      <w:r w:rsidRPr="008A3D34">
        <w:rPr>
          <w:noProof/>
        </w:rPr>
        <w:lastRenderedPageBreak/>
        <w:drawing>
          <wp:inline distT="0" distB="0" distL="0" distR="0" wp14:anchorId="43569BCE" wp14:editId="4C057D99">
            <wp:extent cx="2198385" cy="4298950"/>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2203688" cy="4309320"/>
                    </a:xfrm>
                    <a:prstGeom prst="rect">
                      <a:avLst/>
                    </a:prstGeom>
                  </pic:spPr>
                </pic:pic>
              </a:graphicData>
            </a:graphic>
          </wp:inline>
        </w:drawing>
      </w:r>
      <w:r w:rsidR="00160CEB" w:rsidRPr="008A3D34">
        <w:rPr>
          <w:b/>
          <w:bCs/>
          <w:noProof/>
        </w:rPr>
        <w:drawing>
          <wp:inline distT="0" distB="0" distL="0" distR="0" wp14:anchorId="581EB0FB" wp14:editId="09A5199F">
            <wp:extent cx="2154382" cy="4182628"/>
            <wp:effectExtent l="0" t="0" r="0" b="889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2187560" cy="4247042"/>
                    </a:xfrm>
                    <a:prstGeom prst="rect">
                      <a:avLst/>
                    </a:prstGeom>
                  </pic:spPr>
                </pic:pic>
              </a:graphicData>
            </a:graphic>
          </wp:inline>
        </w:drawing>
      </w:r>
      <w:r w:rsidR="0054632C" w:rsidRPr="008A3D34">
        <w:rPr>
          <w:b/>
          <w:bCs/>
          <w:noProof/>
        </w:rPr>
        <w:lastRenderedPageBreak/>
        <w:drawing>
          <wp:inline distT="0" distB="0" distL="0" distR="0" wp14:anchorId="1DBEB87F" wp14:editId="5C19BF9B">
            <wp:extent cx="2554778" cy="5025988"/>
            <wp:effectExtent l="0" t="0" r="0" b="381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2566791" cy="5049622"/>
                    </a:xfrm>
                    <a:prstGeom prst="rect">
                      <a:avLst/>
                    </a:prstGeom>
                  </pic:spPr>
                </pic:pic>
              </a:graphicData>
            </a:graphic>
          </wp:inline>
        </w:drawing>
      </w:r>
      <w:r w:rsidR="0054632C" w:rsidRPr="008A3D34">
        <w:rPr>
          <w:b/>
          <w:bCs/>
          <w:noProof/>
        </w:rPr>
        <w:drawing>
          <wp:inline distT="0" distB="0" distL="0" distR="0" wp14:anchorId="6A0BB3B2" wp14:editId="7C8E44E7">
            <wp:extent cx="2518064" cy="4929480"/>
            <wp:effectExtent l="0" t="0" r="0" b="508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2534326" cy="4961316"/>
                    </a:xfrm>
                    <a:prstGeom prst="rect">
                      <a:avLst/>
                    </a:prstGeom>
                  </pic:spPr>
                </pic:pic>
              </a:graphicData>
            </a:graphic>
          </wp:inline>
        </w:drawing>
      </w:r>
    </w:p>
    <w:p w14:paraId="7728788E" w14:textId="1D8A638A" w:rsidR="00DC0542" w:rsidRPr="008A3D34" w:rsidRDefault="00DC0542" w:rsidP="00F367D0">
      <w:pPr>
        <w:rPr>
          <w:b/>
          <w:bCs/>
        </w:rPr>
      </w:pPr>
    </w:p>
    <w:sectPr w:rsidR="00DC0542" w:rsidRPr="008A3D34">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0F128" w14:textId="77777777" w:rsidR="009E7F69" w:rsidRDefault="009E7F69">
      <w:pPr>
        <w:spacing w:line="240" w:lineRule="auto"/>
      </w:pPr>
      <w:r>
        <w:separator/>
      </w:r>
    </w:p>
  </w:endnote>
  <w:endnote w:type="continuationSeparator" w:id="0">
    <w:p w14:paraId="654E4C1D" w14:textId="77777777" w:rsidR="009E7F69" w:rsidRDefault="009E7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05F77" w14:paraId="5635C5D9" w14:textId="77777777">
      <w:tc>
        <w:tcPr>
          <w:tcW w:w="3162" w:type="dxa"/>
          <w:tcBorders>
            <w:top w:val="nil"/>
            <w:left w:val="nil"/>
            <w:bottom w:val="nil"/>
            <w:right w:val="nil"/>
          </w:tcBorders>
        </w:tcPr>
        <w:p w14:paraId="533F5FF3" w14:textId="77777777" w:rsidR="00705F77" w:rsidRDefault="00000000">
          <w:pPr>
            <w:ind w:right="360"/>
            <w:rPr>
              <w:sz w:val="24"/>
            </w:rPr>
          </w:pPr>
          <w:r>
            <w:t>Confidential</w:t>
          </w:r>
        </w:p>
      </w:tc>
      <w:tc>
        <w:tcPr>
          <w:tcW w:w="3162" w:type="dxa"/>
          <w:tcBorders>
            <w:top w:val="nil"/>
            <w:left w:val="nil"/>
            <w:bottom w:val="nil"/>
            <w:right w:val="nil"/>
          </w:tcBorders>
        </w:tcPr>
        <w:p w14:paraId="4150E23E" w14:textId="609F7576" w:rsidR="00705F77" w:rsidRDefault="00000000">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ED7EBE">
              <w:t>&lt;</w:t>
            </w:r>
            <w:r w:rsidR="008665D2">
              <w:t>Team 3</w:t>
            </w:r>
            <w:r w:rsidR="00ED7EBE">
              <w:t>&gt;</w:t>
            </w:r>
          </w:fldSimple>
          <w:r>
            <w:t xml:space="preserve">, </w:t>
          </w:r>
          <w:r>
            <w:fldChar w:fldCharType="begin"/>
          </w:r>
          <w:r>
            <w:instrText xml:space="preserve"> DATE \@ "yyyy" </w:instrText>
          </w:r>
          <w:r>
            <w:fldChar w:fldCharType="separate"/>
          </w:r>
          <w:r w:rsidR="008A3D34">
            <w:rPr>
              <w:noProof/>
            </w:rPr>
            <w:t>2022</w:t>
          </w:r>
          <w:r>
            <w:fldChar w:fldCharType="end"/>
          </w:r>
        </w:p>
      </w:tc>
      <w:tc>
        <w:tcPr>
          <w:tcW w:w="3162" w:type="dxa"/>
          <w:tcBorders>
            <w:top w:val="nil"/>
            <w:left w:val="nil"/>
            <w:bottom w:val="nil"/>
            <w:right w:val="nil"/>
          </w:tcBorders>
        </w:tcPr>
        <w:p w14:paraId="57042CC1" w14:textId="77777777" w:rsidR="00705F77" w:rsidRDefault="0000000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67F3F896" w14:textId="77777777" w:rsidR="00705F77" w:rsidRDefault="0070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C2A60" w14:textId="77777777" w:rsidR="009E7F69" w:rsidRDefault="009E7F69">
      <w:pPr>
        <w:spacing w:line="240" w:lineRule="auto"/>
      </w:pPr>
      <w:r>
        <w:separator/>
      </w:r>
    </w:p>
  </w:footnote>
  <w:footnote w:type="continuationSeparator" w:id="0">
    <w:p w14:paraId="1BE12A6F" w14:textId="77777777" w:rsidR="009E7F69" w:rsidRDefault="009E7F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7EC5" w14:textId="77777777" w:rsidR="00705F77" w:rsidRDefault="00705F77">
    <w:pPr>
      <w:rPr>
        <w:sz w:val="24"/>
      </w:rPr>
    </w:pPr>
  </w:p>
  <w:p w14:paraId="3CA0FAEC" w14:textId="77777777" w:rsidR="00705F77" w:rsidRDefault="00705F77">
    <w:pPr>
      <w:pBdr>
        <w:top w:val="single" w:sz="6" w:space="1" w:color="auto"/>
      </w:pBdr>
      <w:rPr>
        <w:sz w:val="24"/>
      </w:rPr>
    </w:pPr>
  </w:p>
  <w:p w14:paraId="06C701C9" w14:textId="2FF030C5" w:rsidR="00705F77"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D7EBE">
      <w:rPr>
        <w:rFonts w:ascii="Arial" w:hAnsi="Arial"/>
        <w:b/>
        <w:sz w:val="36"/>
      </w:rPr>
      <w:t>&lt;</w:t>
    </w:r>
    <w:r w:rsidR="008665D2">
      <w:rPr>
        <w:rFonts w:ascii="Arial" w:hAnsi="Arial"/>
        <w:b/>
        <w:sz w:val="36"/>
      </w:rPr>
      <w:t>Team 3</w:t>
    </w:r>
    <w:r w:rsidR="00ED7EBE">
      <w:rPr>
        <w:rFonts w:ascii="Arial" w:hAnsi="Arial"/>
        <w:b/>
        <w:sz w:val="36"/>
      </w:rPr>
      <w:t>&gt;</w:t>
    </w:r>
    <w:r>
      <w:rPr>
        <w:rFonts w:ascii="Arial" w:hAnsi="Arial"/>
        <w:b/>
        <w:sz w:val="36"/>
      </w:rPr>
      <w:fldChar w:fldCharType="end"/>
    </w:r>
  </w:p>
  <w:p w14:paraId="1B9C2B87" w14:textId="77777777" w:rsidR="00705F77" w:rsidRDefault="00705F77">
    <w:pPr>
      <w:pBdr>
        <w:bottom w:val="single" w:sz="6" w:space="1" w:color="auto"/>
      </w:pBdr>
      <w:jc w:val="right"/>
      <w:rPr>
        <w:sz w:val="24"/>
      </w:rPr>
    </w:pPr>
  </w:p>
  <w:p w14:paraId="513E93A9" w14:textId="77777777" w:rsidR="00705F77" w:rsidRDefault="00705F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34"/>
      <w:gridCol w:w="3158"/>
    </w:tblGrid>
    <w:tr w:rsidR="00705F77" w14:paraId="29FB578A" w14:textId="77777777" w:rsidTr="00ED7EBE">
      <w:trPr>
        <w:trHeight w:val="330"/>
      </w:trPr>
      <w:tc>
        <w:tcPr>
          <w:tcW w:w="6334" w:type="dxa"/>
        </w:tcPr>
        <w:p w14:paraId="5035C655" w14:textId="772B5354" w:rsidR="00705F77" w:rsidRDefault="00000000">
          <w:fldSimple w:instr="subject  \* Mergeformat ">
            <w:r w:rsidR="00ED7EBE">
              <w:t>&lt;</w:t>
            </w:r>
            <w:r w:rsidR="008E506D">
              <w:t xml:space="preserve">A </w:t>
            </w:r>
            <w:r w:rsidR="00ED7EBE">
              <w:t>BIDV</w:t>
            </w:r>
            <w:r w:rsidR="008665D2">
              <w:t xml:space="preserve"> based</w:t>
            </w:r>
            <w:r w:rsidR="00ED7EBE">
              <w:t xml:space="preserve"> Smart Banking</w:t>
            </w:r>
            <w:r w:rsidR="008665D2">
              <w:t xml:space="preserve"> app</w:t>
            </w:r>
            <w:r w:rsidR="00ED7EBE">
              <w:t>&gt;</w:t>
            </w:r>
          </w:fldSimple>
        </w:p>
      </w:tc>
      <w:tc>
        <w:tcPr>
          <w:tcW w:w="3157" w:type="dxa"/>
        </w:tcPr>
        <w:p w14:paraId="3A0697D3" w14:textId="77777777" w:rsidR="00705F77" w:rsidRDefault="00000000">
          <w:pPr>
            <w:tabs>
              <w:tab w:val="left" w:pos="1135"/>
            </w:tabs>
            <w:spacing w:before="40"/>
            <w:ind w:right="68"/>
          </w:pPr>
          <w:r>
            <w:t xml:space="preserve">  Version:           &lt;1.0&gt;</w:t>
          </w:r>
        </w:p>
      </w:tc>
    </w:tr>
    <w:tr w:rsidR="00705F77" w14:paraId="6C433802" w14:textId="77777777" w:rsidTr="00ED7EBE">
      <w:trPr>
        <w:trHeight w:val="271"/>
      </w:trPr>
      <w:tc>
        <w:tcPr>
          <w:tcW w:w="6334" w:type="dxa"/>
        </w:tcPr>
        <w:p w14:paraId="2A5A1377" w14:textId="0E0D5CCE" w:rsidR="00705F77" w:rsidRDefault="00000000">
          <w:fldSimple w:instr="title  \* Mergeformat ">
            <w:r w:rsidR="00ED7EBE">
              <w:t>Use-Case Specification: &lt;Open Online Savings&gt;</w:t>
            </w:r>
          </w:fldSimple>
        </w:p>
      </w:tc>
      <w:tc>
        <w:tcPr>
          <w:tcW w:w="3157" w:type="dxa"/>
        </w:tcPr>
        <w:p w14:paraId="5CA976E6" w14:textId="3D2572CA" w:rsidR="00705F77" w:rsidRDefault="00000000">
          <w:r>
            <w:t xml:space="preserve">  Date:  &lt;</w:t>
          </w:r>
          <w:r w:rsidR="00ED7EBE">
            <w:t>25</w:t>
          </w:r>
          <w:r>
            <w:t>/</w:t>
          </w:r>
          <w:r w:rsidR="00ED7EBE">
            <w:t>11</w:t>
          </w:r>
          <w:r>
            <w:t>/</w:t>
          </w:r>
          <w:r w:rsidR="00ED7EBE">
            <w:t>2022</w:t>
          </w:r>
          <w:r>
            <w:t>&gt;</w:t>
          </w:r>
        </w:p>
      </w:tc>
    </w:tr>
    <w:tr w:rsidR="00705F77" w14:paraId="4F8EE5AD" w14:textId="77777777" w:rsidTr="00ED7EBE">
      <w:trPr>
        <w:trHeight w:val="284"/>
      </w:trPr>
      <w:tc>
        <w:tcPr>
          <w:tcW w:w="9492" w:type="dxa"/>
          <w:gridSpan w:val="2"/>
        </w:tcPr>
        <w:p w14:paraId="69C8987D" w14:textId="14654676" w:rsidR="00705F77" w:rsidRDefault="00000000">
          <w:r>
            <w:t>&lt;</w:t>
          </w:r>
          <w:r w:rsidR="008665D2">
            <w:t xml:space="preserve">use-case specification </w:t>
          </w:r>
          <w:r>
            <w:t>document&gt;</w:t>
          </w:r>
        </w:p>
      </w:tc>
    </w:tr>
  </w:tbl>
  <w:p w14:paraId="380DF7C3" w14:textId="77777777" w:rsidR="00705F77" w:rsidRDefault="00705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4F58CC"/>
    <w:multiLevelType w:val="multilevel"/>
    <w:tmpl w:val="A1EC774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4618267">
    <w:abstractNumId w:val="0"/>
  </w:num>
  <w:num w:numId="2" w16cid:durableId="183599585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1746780">
    <w:abstractNumId w:val="9"/>
  </w:num>
  <w:num w:numId="4" w16cid:durableId="1123352810">
    <w:abstractNumId w:val="20"/>
  </w:num>
  <w:num w:numId="5" w16cid:durableId="1109082263">
    <w:abstractNumId w:val="15"/>
  </w:num>
  <w:num w:numId="6" w16cid:durableId="682779438">
    <w:abstractNumId w:val="14"/>
  </w:num>
  <w:num w:numId="7" w16cid:durableId="8745360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109859711">
    <w:abstractNumId w:val="2"/>
  </w:num>
  <w:num w:numId="9" w16cid:durableId="1184586317">
    <w:abstractNumId w:val="19"/>
  </w:num>
  <w:num w:numId="10" w16cid:durableId="2135248861">
    <w:abstractNumId w:val="3"/>
  </w:num>
  <w:num w:numId="11" w16cid:durableId="419835287">
    <w:abstractNumId w:val="10"/>
  </w:num>
  <w:num w:numId="12" w16cid:durableId="946275963">
    <w:abstractNumId w:val="8"/>
  </w:num>
  <w:num w:numId="13" w16cid:durableId="1175191873">
    <w:abstractNumId w:val="18"/>
  </w:num>
  <w:num w:numId="14" w16cid:durableId="1443038255">
    <w:abstractNumId w:val="7"/>
  </w:num>
  <w:num w:numId="15" w16cid:durableId="518206480">
    <w:abstractNumId w:val="4"/>
  </w:num>
  <w:num w:numId="16" w16cid:durableId="288242801">
    <w:abstractNumId w:val="17"/>
  </w:num>
  <w:num w:numId="17" w16cid:durableId="2001498675">
    <w:abstractNumId w:val="13"/>
  </w:num>
  <w:num w:numId="18" w16cid:durableId="1782450689">
    <w:abstractNumId w:val="5"/>
  </w:num>
  <w:num w:numId="19" w16cid:durableId="2110350933">
    <w:abstractNumId w:val="11"/>
  </w:num>
  <w:num w:numId="20" w16cid:durableId="378165978">
    <w:abstractNumId w:val="6"/>
  </w:num>
  <w:num w:numId="21" w16cid:durableId="476264663">
    <w:abstractNumId w:val="16"/>
  </w:num>
  <w:num w:numId="22" w16cid:durableId="1540700838">
    <w:abstractNumId w:val="0"/>
  </w:num>
  <w:num w:numId="23" w16cid:durableId="62220763">
    <w:abstractNumId w:val="0"/>
  </w:num>
  <w:num w:numId="24" w16cid:durableId="934092706">
    <w:abstractNumId w:val="0"/>
  </w:num>
  <w:num w:numId="25" w16cid:durableId="2028798270">
    <w:abstractNumId w:val="0"/>
  </w:num>
  <w:num w:numId="26" w16cid:durableId="1214393539">
    <w:abstractNumId w:val="0"/>
  </w:num>
  <w:num w:numId="27" w16cid:durableId="540364238">
    <w:abstractNumId w:val="0"/>
  </w:num>
  <w:num w:numId="28" w16cid:durableId="1973633777">
    <w:abstractNumId w:val="0"/>
  </w:num>
  <w:num w:numId="29" w16cid:durableId="720905548">
    <w:abstractNumId w:val="12"/>
  </w:num>
  <w:num w:numId="30" w16cid:durableId="500048218">
    <w:abstractNumId w:val="0"/>
  </w:num>
  <w:num w:numId="31" w16cid:durableId="495464949">
    <w:abstractNumId w:val="0"/>
  </w:num>
  <w:num w:numId="32" w16cid:durableId="1793475611">
    <w:abstractNumId w:val="0"/>
  </w:num>
  <w:num w:numId="33" w16cid:durableId="472874123">
    <w:abstractNumId w:val="0"/>
  </w:num>
  <w:num w:numId="34" w16cid:durableId="528689245">
    <w:abstractNumId w:val="0"/>
  </w:num>
  <w:num w:numId="35" w16cid:durableId="556475434">
    <w:abstractNumId w:val="0"/>
  </w:num>
  <w:num w:numId="36" w16cid:durableId="163670334">
    <w:abstractNumId w:val="0"/>
  </w:num>
  <w:num w:numId="37" w16cid:durableId="1017341910">
    <w:abstractNumId w:val="0"/>
  </w:num>
  <w:num w:numId="38" w16cid:durableId="1641614697">
    <w:abstractNumId w:val="0"/>
  </w:num>
  <w:num w:numId="39" w16cid:durableId="791090872">
    <w:abstractNumId w:val="0"/>
  </w:num>
  <w:num w:numId="40" w16cid:durableId="108229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BE"/>
    <w:rsid w:val="00034C6A"/>
    <w:rsid w:val="00065587"/>
    <w:rsid w:val="001608DA"/>
    <w:rsid w:val="00160CEB"/>
    <w:rsid w:val="001A5D67"/>
    <w:rsid w:val="001B78AD"/>
    <w:rsid w:val="001C0D94"/>
    <w:rsid w:val="001C1CB6"/>
    <w:rsid w:val="00211E32"/>
    <w:rsid w:val="002670A8"/>
    <w:rsid w:val="00273324"/>
    <w:rsid w:val="00290A62"/>
    <w:rsid w:val="00304FDE"/>
    <w:rsid w:val="00323D1E"/>
    <w:rsid w:val="00376D8E"/>
    <w:rsid w:val="00387A6B"/>
    <w:rsid w:val="004437F5"/>
    <w:rsid w:val="004863CE"/>
    <w:rsid w:val="00495169"/>
    <w:rsid w:val="004A750D"/>
    <w:rsid w:val="004B04FC"/>
    <w:rsid w:val="00521C9E"/>
    <w:rsid w:val="0054632C"/>
    <w:rsid w:val="00570072"/>
    <w:rsid w:val="00577445"/>
    <w:rsid w:val="006266F6"/>
    <w:rsid w:val="006302CB"/>
    <w:rsid w:val="00634919"/>
    <w:rsid w:val="006F6374"/>
    <w:rsid w:val="007041CA"/>
    <w:rsid w:val="00705F77"/>
    <w:rsid w:val="00741AA8"/>
    <w:rsid w:val="0074531F"/>
    <w:rsid w:val="00795DED"/>
    <w:rsid w:val="007A0CA7"/>
    <w:rsid w:val="007B630D"/>
    <w:rsid w:val="007E7448"/>
    <w:rsid w:val="00802712"/>
    <w:rsid w:val="008665D2"/>
    <w:rsid w:val="008A3D34"/>
    <w:rsid w:val="008C59D9"/>
    <w:rsid w:val="008D31AA"/>
    <w:rsid w:val="008E506D"/>
    <w:rsid w:val="008F1F71"/>
    <w:rsid w:val="0093221F"/>
    <w:rsid w:val="00967106"/>
    <w:rsid w:val="00980E1F"/>
    <w:rsid w:val="009C4AFF"/>
    <w:rsid w:val="009D20FF"/>
    <w:rsid w:val="009E7F69"/>
    <w:rsid w:val="00A24BB4"/>
    <w:rsid w:val="00A45679"/>
    <w:rsid w:val="00AD295E"/>
    <w:rsid w:val="00AD4684"/>
    <w:rsid w:val="00B33914"/>
    <w:rsid w:val="00B36E51"/>
    <w:rsid w:val="00B74881"/>
    <w:rsid w:val="00C03903"/>
    <w:rsid w:val="00CC179D"/>
    <w:rsid w:val="00D95A7F"/>
    <w:rsid w:val="00DC0542"/>
    <w:rsid w:val="00DF63C8"/>
    <w:rsid w:val="00E30EEA"/>
    <w:rsid w:val="00E63E8B"/>
    <w:rsid w:val="00ED18CF"/>
    <w:rsid w:val="00ED7EBE"/>
    <w:rsid w:val="00EF2274"/>
    <w:rsid w:val="00F04C3D"/>
    <w:rsid w:val="00F367D0"/>
    <w:rsid w:val="00F513AE"/>
    <w:rsid w:val="00F72D76"/>
    <w:rsid w:val="00FB080C"/>
    <w:rsid w:val="00FC55CE"/>
    <w:rsid w:val="00FE1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2D4B1B"/>
  <w15:chartTrackingRefBased/>
  <w15:docId w15:val="{2E2DD4DF-E557-45D9-98DC-F46E138B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D295E"/>
    <w:pPr>
      <w:spacing w:after="120"/>
      <w:ind w:left="720"/>
    </w:pPr>
    <w:rPr>
      <w:iCs/>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markedcontent">
    <w:name w:val="markedcontent"/>
    <w:basedOn w:val="DefaultParagraphFont"/>
    <w:rsid w:val="00DF6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8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OneDrive\M&#225;y%20t&#237;nh\FINAL-PROJECT\UC2%20-%20Open%20Online%20Saving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778</TotalTime>
  <Pages>8</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ADMIN</dc:creator>
  <cp:keywords/>
  <dc:description/>
  <cp:lastModifiedBy>Lai Thi Minh Trang</cp:lastModifiedBy>
  <cp:revision>20</cp:revision>
  <cp:lastPrinted>1899-12-31T17:00:00Z</cp:lastPrinted>
  <dcterms:created xsi:type="dcterms:W3CDTF">2022-11-25T14:42:00Z</dcterms:created>
  <dcterms:modified xsi:type="dcterms:W3CDTF">2022-12-17T16:05:00Z</dcterms:modified>
</cp:coreProperties>
</file>