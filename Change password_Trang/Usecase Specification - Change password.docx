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4708" w14:textId="30A2A026" w:rsidR="0033474C" w:rsidRPr="00F14188" w:rsidRDefault="00000000">
      <w:pPr>
        <w:pStyle w:val="Title"/>
        <w:jc w:val="right"/>
        <w:rPr>
          <w:rFonts w:ascii="Times New Roman" w:hAnsi="Times New Roman"/>
        </w:rPr>
      </w:pPr>
      <w:r w:rsidRPr="00F14188">
        <w:rPr>
          <w:rFonts w:ascii="Times New Roman" w:hAnsi="Times New Roman"/>
        </w:rPr>
        <w:fldChar w:fldCharType="begin"/>
      </w:r>
      <w:r w:rsidRPr="00F14188">
        <w:rPr>
          <w:rFonts w:ascii="Times New Roman" w:hAnsi="Times New Roman"/>
        </w:rPr>
        <w:instrText xml:space="preserve"> SUBJECT  \* MERGEFORMAT </w:instrText>
      </w:r>
      <w:r w:rsidRPr="00F14188">
        <w:rPr>
          <w:rFonts w:ascii="Times New Roman" w:hAnsi="Times New Roman"/>
        </w:rPr>
        <w:fldChar w:fldCharType="separate"/>
      </w:r>
      <w:r w:rsidR="00057364" w:rsidRPr="00F14188">
        <w:rPr>
          <w:rFonts w:ascii="Times New Roman" w:hAnsi="Times New Roman"/>
        </w:rPr>
        <w:t>&lt;</w:t>
      </w:r>
      <w:r w:rsidR="00F14188" w:rsidRPr="00F14188">
        <w:rPr>
          <w:rFonts w:ascii="Times New Roman" w:hAnsi="Times New Roman"/>
        </w:rPr>
        <w:t xml:space="preserve">A </w:t>
      </w:r>
      <w:r w:rsidR="00057364" w:rsidRPr="00F14188">
        <w:rPr>
          <w:rFonts w:ascii="Times New Roman" w:hAnsi="Times New Roman"/>
        </w:rPr>
        <w:t xml:space="preserve">BIDV </w:t>
      </w:r>
      <w:r w:rsidR="00F14188" w:rsidRPr="00F14188">
        <w:rPr>
          <w:rFonts w:ascii="Times New Roman" w:hAnsi="Times New Roman"/>
        </w:rPr>
        <w:t xml:space="preserve">based </w:t>
      </w:r>
      <w:r w:rsidR="00057364" w:rsidRPr="00F14188">
        <w:rPr>
          <w:rFonts w:ascii="Times New Roman" w:hAnsi="Times New Roman"/>
        </w:rPr>
        <w:t>Smart Banking</w:t>
      </w:r>
      <w:r w:rsidR="00F14188" w:rsidRPr="00F14188">
        <w:rPr>
          <w:rFonts w:ascii="Times New Roman" w:hAnsi="Times New Roman"/>
        </w:rPr>
        <w:t xml:space="preserve"> app</w:t>
      </w:r>
      <w:r w:rsidR="00057364" w:rsidRPr="00F14188">
        <w:rPr>
          <w:rFonts w:ascii="Times New Roman" w:hAnsi="Times New Roman"/>
        </w:rPr>
        <w:t>&gt;</w:t>
      </w:r>
      <w:r w:rsidRPr="00F14188">
        <w:rPr>
          <w:rFonts w:ascii="Times New Roman" w:hAnsi="Times New Roman"/>
        </w:rPr>
        <w:fldChar w:fldCharType="end"/>
      </w:r>
    </w:p>
    <w:p w14:paraId="67E3B9C6" w14:textId="1915DE9E" w:rsidR="0033474C" w:rsidRPr="00F14188" w:rsidRDefault="00000000">
      <w:pPr>
        <w:pStyle w:val="Title"/>
        <w:jc w:val="right"/>
        <w:rPr>
          <w:rFonts w:ascii="Times New Roman" w:hAnsi="Times New Roman"/>
        </w:rPr>
      </w:pPr>
      <w:r w:rsidRPr="00F14188">
        <w:rPr>
          <w:rFonts w:ascii="Times New Roman" w:hAnsi="Times New Roman"/>
        </w:rPr>
        <w:fldChar w:fldCharType="begin"/>
      </w:r>
      <w:r w:rsidRPr="00F14188">
        <w:rPr>
          <w:rFonts w:ascii="Times New Roman" w:hAnsi="Times New Roman"/>
        </w:rPr>
        <w:instrText xml:space="preserve">title  \* Mergeformat </w:instrText>
      </w:r>
      <w:r w:rsidRPr="00F14188">
        <w:rPr>
          <w:rFonts w:ascii="Times New Roman" w:hAnsi="Times New Roman"/>
        </w:rPr>
        <w:fldChar w:fldCharType="separate"/>
      </w:r>
      <w:r w:rsidR="00057364" w:rsidRPr="00F14188">
        <w:rPr>
          <w:rFonts w:ascii="Times New Roman" w:hAnsi="Times New Roman"/>
        </w:rPr>
        <w:t>Use-Case Specification: &lt;Change Password&gt;</w:t>
      </w:r>
      <w:r w:rsidRPr="00F14188">
        <w:rPr>
          <w:rFonts w:ascii="Times New Roman" w:hAnsi="Times New Roman"/>
        </w:rPr>
        <w:fldChar w:fldCharType="end"/>
      </w:r>
    </w:p>
    <w:p w14:paraId="265ABFCA" w14:textId="77777777" w:rsidR="0033474C" w:rsidRPr="00F14188" w:rsidRDefault="0033474C">
      <w:pPr>
        <w:pStyle w:val="Title"/>
        <w:jc w:val="right"/>
        <w:rPr>
          <w:rFonts w:ascii="Times New Roman" w:hAnsi="Times New Roman"/>
        </w:rPr>
      </w:pPr>
    </w:p>
    <w:p w14:paraId="027C8094" w14:textId="77777777" w:rsidR="0033474C" w:rsidRPr="00F14188" w:rsidRDefault="00000000">
      <w:pPr>
        <w:pStyle w:val="Title"/>
        <w:jc w:val="right"/>
        <w:rPr>
          <w:rFonts w:ascii="Times New Roman" w:hAnsi="Times New Roman"/>
          <w:sz w:val="28"/>
        </w:rPr>
      </w:pPr>
      <w:r w:rsidRPr="00F14188">
        <w:rPr>
          <w:rFonts w:ascii="Times New Roman" w:hAnsi="Times New Roman"/>
          <w:sz w:val="28"/>
        </w:rPr>
        <w:t>Version &lt;1.0&gt;</w:t>
      </w:r>
    </w:p>
    <w:p w14:paraId="7D5D5938" w14:textId="77777777" w:rsidR="0033474C" w:rsidRPr="00F14188" w:rsidRDefault="0033474C"/>
    <w:p w14:paraId="6D9F8469" w14:textId="77777777" w:rsidR="0033474C" w:rsidRPr="00F14188" w:rsidRDefault="0033474C"/>
    <w:p w14:paraId="1BA7A7BC" w14:textId="77777777" w:rsidR="0033474C" w:rsidRPr="00F14188" w:rsidRDefault="0033474C">
      <w:pPr>
        <w:pStyle w:val="BodyText"/>
      </w:pPr>
    </w:p>
    <w:p w14:paraId="09DA86E1" w14:textId="77777777" w:rsidR="0033474C" w:rsidRPr="00F14188" w:rsidRDefault="0033474C">
      <w:pPr>
        <w:pStyle w:val="BodyText"/>
      </w:pPr>
    </w:p>
    <w:p w14:paraId="1F752654" w14:textId="77777777" w:rsidR="0033474C" w:rsidRPr="00F14188" w:rsidRDefault="0033474C">
      <w:pPr>
        <w:sectPr w:rsidR="0033474C" w:rsidRPr="00F1418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C4C2E05" w14:textId="77777777" w:rsidR="0033474C" w:rsidRPr="00F14188" w:rsidRDefault="00000000">
      <w:pPr>
        <w:pStyle w:val="Title"/>
        <w:rPr>
          <w:rFonts w:ascii="Times New Roman" w:hAnsi="Times New Roman"/>
        </w:rPr>
      </w:pPr>
      <w:r w:rsidRPr="00F14188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3474C" w:rsidRPr="00F14188" w14:paraId="738189A5" w14:textId="77777777">
        <w:tc>
          <w:tcPr>
            <w:tcW w:w="2304" w:type="dxa"/>
          </w:tcPr>
          <w:p w14:paraId="418E56EC" w14:textId="77777777" w:rsidR="0033474C" w:rsidRPr="00F14188" w:rsidRDefault="00000000">
            <w:pPr>
              <w:pStyle w:val="Tabletext"/>
              <w:jc w:val="center"/>
              <w:rPr>
                <w:b/>
              </w:rPr>
            </w:pPr>
            <w:r w:rsidRPr="00F1418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CA98529" w14:textId="77777777" w:rsidR="0033474C" w:rsidRPr="00F14188" w:rsidRDefault="00000000">
            <w:pPr>
              <w:pStyle w:val="Tabletext"/>
              <w:jc w:val="center"/>
              <w:rPr>
                <w:b/>
              </w:rPr>
            </w:pPr>
            <w:r w:rsidRPr="00F1418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663F2C" w14:textId="77777777" w:rsidR="0033474C" w:rsidRPr="00F14188" w:rsidRDefault="00000000">
            <w:pPr>
              <w:pStyle w:val="Tabletext"/>
              <w:jc w:val="center"/>
              <w:rPr>
                <w:b/>
              </w:rPr>
            </w:pPr>
            <w:r w:rsidRPr="00F1418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3926D8E" w14:textId="77777777" w:rsidR="0033474C" w:rsidRPr="00F14188" w:rsidRDefault="00000000">
            <w:pPr>
              <w:pStyle w:val="Tabletext"/>
              <w:jc w:val="center"/>
              <w:rPr>
                <w:b/>
              </w:rPr>
            </w:pPr>
            <w:r w:rsidRPr="00F14188">
              <w:rPr>
                <w:b/>
              </w:rPr>
              <w:t>Author</w:t>
            </w:r>
          </w:p>
        </w:tc>
      </w:tr>
      <w:tr w:rsidR="0033474C" w:rsidRPr="00F14188" w14:paraId="5BB3C406" w14:textId="77777777">
        <w:tc>
          <w:tcPr>
            <w:tcW w:w="2304" w:type="dxa"/>
          </w:tcPr>
          <w:p w14:paraId="4B8A6D76" w14:textId="77777777" w:rsidR="0033474C" w:rsidRPr="00F14188" w:rsidRDefault="00000000">
            <w:pPr>
              <w:pStyle w:val="Tabletext"/>
            </w:pPr>
            <w:r w:rsidRPr="00F14188">
              <w:t>&lt;dd/mmm/yy&gt;</w:t>
            </w:r>
          </w:p>
        </w:tc>
        <w:tc>
          <w:tcPr>
            <w:tcW w:w="1152" w:type="dxa"/>
          </w:tcPr>
          <w:p w14:paraId="18961EB6" w14:textId="77777777" w:rsidR="0033474C" w:rsidRPr="00F14188" w:rsidRDefault="00000000">
            <w:pPr>
              <w:pStyle w:val="Tabletext"/>
            </w:pPr>
            <w:r w:rsidRPr="00F14188">
              <w:t>&lt;x.x&gt;</w:t>
            </w:r>
          </w:p>
        </w:tc>
        <w:tc>
          <w:tcPr>
            <w:tcW w:w="3744" w:type="dxa"/>
          </w:tcPr>
          <w:p w14:paraId="5224F399" w14:textId="77777777" w:rsidR="0033474C" w:rsidRPr="00F14188" w:rsidRDefault="00000000">
            <w:pPr>
              <w:pStyle w:val="Tabletext"/>
            </w:pPr>
            <w:r w:rsidRPr="00F14188">
              <w:t>&lt;details&gt;</w:t>
            </w:r>
          </w:p>
        </w:tc>
        <w:tc>
          <w:tcPr>
            <w:tcW w:w="2304" w:type="dxa"/>
          </w:tcPr>
          <w:p w14:paraId="6EA2195C" w14:textId="77777777" w:rsidR="0033474C" w:rsidRPr="00F14188" w:rsidRDefault="00000000">
            <w:pPr>
              <w:pStyle w:val="Tabletext"/>
            </w:pPr>
            <w:r w:rsidRPr="00F14188">
              <w:t>&lt;name&gt;</w:t>
            </w:r>
          </w:p>
        </w:tc>
      </w:tr>
      <w:tr w:rsidR="0033474C" w:rsidRPr="00F14188" w14:paraId="6552A736" w14:textId="77777777">
        <w:tc>
          <w:tcPr>
            <w:tcW w:w="2304" w:type="dxa"/>
          </w:tcPr>
          <w:p w14:paraId="1A73FFB6" w14:textId="1608BECC" w:rsidR="0033474C" w:rsidRPr="00F14188" w:rsidRDefault="00057364">
            <w:pPr>
              <w:pStyle w:val="Tabletext"/>
            </w:pPr>
            <w:r w:rsidRPr="00F14188">
              <w:t>&lt;27/11/2022&gt;</w:t>
            </w:r>
          </w:p>
        </w:tc>
        <w:tc>
          <w:tcPr>
            <w:tcW w:w="1152" w:type="dxa"/>
          </w:tcPr>
          <w:p w14:paraId="6F25A150" w14:textId="1D486F75" w:rsidR="0033474C" w:rsidRPr="00F14188" w:rsidRDefault="00057364">
            <w:pPr>
              <w:pStyle w:val="Tabletext"/>
            </w:pPr>
            <w:r w:rsidRPr="00F14188">
              <w:t>&lt;1.1&gt;</w:t>
            </w:r>
          </w:p>
        </w:tc>
        <w:tc>
          <w:tcPr>
            <w:tcW w:w="3744" w:type="dxa"/>
          </w:tcPr>
          <w:p w14:paraId="11AA5CBF" w14:textId="61D79A86" w:rsidR="0033474C" w:rsidRPr="00F14188" w:rsidRDefault="00057364">
            <w:pPr>
              <w:pStyle w:val="Tabletext"/>
            </w:pPr>
            <w:r w:rsidRPr="00F14188">
              <w:t>&lt;</w:t>
            </w:r>
            <w:r w:rsidR="00E478CF">
              <w:t>Analyse and write</w:t>
            </w:r>
            <w:r w:rsidRPr="00F14188">
              <w:t xml:space="preserve"> use case&gt;</w:t>
            </w:r>
          </w:p>
        </w:tc>
        <w:tc>
          <w:tcPr>
            <w:tcW w:w="2304" w:type="dxa"/>
          </w:tcPr>
          <w:p w14:paraId="4FB4C767" w14:textId="303DBBC4" w:rsidR="0033474C" w:rsidRPr="00F14188" w:rsidRDefault="00057364">
            <w:pPr>
              <w:pStyle w:val="Tabletext"/>
            </w:pPr>
            <w:r w:rsidRPr="00F14188">
              <w:t>&lt;Lai Trang&gt;</w:t>
            </w:r>
          </w:p>
        </w:tc>
      </w:tr>
      <w:tr w:rsidR="0033474C" w:rsidRPr="00F14188" w14:paraId="639BCD6F" w14:textId="77777777">
        <w:tc>
          <w:tcPr>
            <w:tcW w:w="2304" w:type="dxa"/>
          </w:tcPr>
          <w:p w14:paraId="2EE5B8EE" w14:textId="77777777" w:rsidR="0033474C" w:rsidRPr="00F14188" w:rsidRDefault="0033474C">
            <w:pPr>
              <w:pStyle w:val="Tabletext"/>
            </w:pPr>
          </w:p>
        </w:tc>
        <w:tc>
          <w:tcPr>
            <w:tcW w:w="1152" w:type="dxa"/>
          </w:tcPr>
          <w:p w14:paraId="3DF45508" w14:textId="77777777" w:rsidR="0033474C" w:rsidRPr="00F14188" w:rsidRDefault="0033474C">
            <w:pPr>
              <w:pStyle w:val="Tabletext"/>
            </w:pPr>
          </w:p>
        </w:tc>
        <w:tc>
          <w:tcPr>
            <w:tcW w:w="3744" w:type="dxa"/>
          </w:tcPr>
          <w:p w14:paraId="616EF430" w14:textId="77777777" w:rsidR="0033474C" w:rsidRPr="00F14188" w:rsidRDefault="0033474C">
            <w:pPr>
              <w:pStyle w:val="Tabletext"/>
            </w:pPr>
          </w:p>
        </w:tc>
        <w:tc>
          <w:tcPr>
            <w:tcW w:w="2304" w:type="dxa"/>
          </w:tcPr>
          <w:p w14:paraId="789ABEEF" w14:textId="77777777" w:rsidR="0033474C" w:rsidRPr="00F14188" w:rsidRDefault="0033474C">
            <w:pPr>
              <w:pStyle w:val="Tabletext"/>
            </w:pPr>
          </w:p>
        </w:tc>
      </w:tr>
      <w:tr w:rsidR="0033474C" w:rsidRPr="00F14188" w14:paraId="2459619D" w14:textId="77777777">
        <w:tc>
          <w:tcPr>
            <w:tcW w:w="2304" w:type="dxa"/>
          </w:tcPr>
          <w:p w14:paraId="6B2509D7" w14:textId="77777777" w:rsidR="0033474C" w:rsidRPr="00F14188" w:rsidRDefault="0033474C">
            <w:pPr>
              <w:pStyle w:val="Tabletext"/>
            </w:pPr>
          </w:p>
        </w:tc>
        <w:tc>
          <w:tcPr>
            <w:tcW w:w="1152" w:type="dxa"/>
          </w:tcPr>
          <w:p w14:paraId="06F77A3D" w14:textId="77777777" w:rsidR="0033474C" w:rsidRPr="00F14188" w:rsidRDefault="0033474C">
            <w:pPr>
              <w:pStyle w:val="Tabletext"/>
            </w:pPr>
          </w:p>
        </w:tc>
        <w:tc>
          <w:tcPr>
            <w:tcW w:w="3744" w:type="dxa"/>
          </w:tcPr>
          <w:p w14:paraId="5F1936D2" w14:textId="77777777" w:rsidR="0033474C" w:rsidRPr="00F14188" w:rsidRDefault="0033474C">
            <w:pPr>
              <w:pStyle w:val="Tabletext"/>
            </w:pPr>
          </w:p>
        </w:tc>
        <w:tc>
          <w:tcPr>
            <w:tcW w:w="2304" w:type="dxa"/>
          </w:tcPr>
          <w:p w14:paraId="65590D20" w14:textId="77777777" w:rsidR="0033474C" w:rsidRPr="00F14188" w:rsidRDefault="0033474C">
            <w:pPr>
              <w:pStyle w:val="Tabletext"/>
            </w:pPr>
          </w:p>
        </w:tc>
      </w:tr>
    </w:tbl>
    <w:p w14:paraId="14028779" w14:textId="77777777" w:rsidR="0033474C" w:rsidRPr="00F14188" w:rsidRDefault="0033474C"/>
    <w:p w14:paraId="4013F2B7" w14:textId="77777777" w:rsidR="0033474C" w:rsidRPr="00F14188" w:rsidRDefault="00000000">
      <w:pPr>
        <w:pStyle w:val="Title"/>
        <w:rPr>
          <w:rFonts w:ascii="Times New Roman" w:hAnsi="Times New Roman"/>
        </w:rPr>
      </w:pPr>
      <w:r w:rsidRPr="00F14188">
        <w:rPr>
          <w:rFonts w:ascii="Times New Roman" w:hAnsi="Times New Roman"/>
        </w:rPr>
        <w:br w:type="page"/>
      </w:r>
      <w:r w:rsidRPr="00F14188">
        <w:rPr>
          <w:rFonts w:ascii="Times New Roman" w:hAnsi="Times New Roman"/>
        </w:rPr>
        <w:lastRenderedPageBreak/>
        <w:t>Table of Contents</w:t>
      </w:r>
    </w:p>
    <w:p w14:paraId="58533470" w14:textId="531BE07E" w:rsidR="0033474C" w:rsidRPr="00F14188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14188">
        <w:fldChar w:fldCharType="begin"/>
      </w:r>
      <w:r w:rsidRPr="00F14188">
        <w:instrText xml:space="preserve"> TOC \o "1-3" </w:instrText>
      </w:r>
      <w:r w:rsidRPr="00F14188">
        <w:fldChar w:fldCharType="separate"/>
      </w:r>
      <w:r w:rsidRPr="00F14188">
        <w:rPr>
          <w:noProof/>
          <w:szCs w:val="24"/>
        </w:rPr>
        <w:t>1.</w:t>
      </w:r>
      <w:r w:rsidRPr="00F14188">
        <w:rPr>
          <w:noProof/>
          <w:sz w:val="24"/>
          <w:szCs w:val="24"/>
        </w:rPr>
        <w:tab/>
      </w:r>
      <w:r w:rsidR="00057364" w:rsidRPr="00F14188">
        <w:rPr>
          <w:noProof/>
          <w:szCs w:val="24"/>
        </w:rPr>
        <w:t>Change Password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_Toc508098429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4</w:t>
      </w:r>
      <w:r w:rsidRPr="00F14188">
        <w:rPr>
          <w:noProof/>
        </w:rPr>
        <w:fldChar w:fldCharType="end"/>
      </w:r>
    </w:p>
    <w:p w14:paraId="0B0FA45A" w14:textId="77777777" w:rsidR="0033474C" w:rsidRPr="00F14188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14188">
        <w:rPr>
          <w:noProof/>
        </w:rPr>
        <w:t>1.1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Brief Description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_Toc508098430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4</w:t>
      </w:r>
      <w:r w:rsidRPr="00F14188">
        <w:rPr>
          <w:noProof/>
        </w:rPr>
        <w:fldChar w:fldCharType="end"/>
      </w:r>
    </w:p>
    <w:p w14:paraId="7220C73E" w14:textId="77777777" w:rsidR="0033474C" w:rsidRPr="00F14188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14188">
        <w:rPr>
          <w:noProof/>
          <w:szCs w:val="24"/>
        </w:rPr>
        <w:t>2.</w:t>
      </w:r>
      <w:r w:rsidRPr="00F14188">
        <w:rPr>
          <w:noProof/>
          <w:sz w:val="24"/>
          <w:szCs w:val="24"/>
        </w:rPr>
        <w:tab/>
      </w:r>
      <w:r w:rsidRPr="00F14188">
        <w:rPr>
          <w:noProof/>
          <w:szCs w:val="24"/>
        </w:rPr>
        <w:t>Flow of Events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_Toc508098431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4</w:t>
      </w:r>
      <w:r w:rsidRPr="00F14188">
        <w:rPr>
          <w:noProof/>
        </w:rPr>
        <w:fldChar w:fldCharType="end"/>
      </w:r>
    </w:p>
    <w:p w14:paraId="6E88785A" w14:textId="77777777" w:rsidR="0033474C" w:rsidRPr="00F14188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14188">
        <w:rPr>
          <w:noProof/>
        </w:rPr>
        <w:t>2.1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Basic Flow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_Toc508098432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4</w:t>
      </w:r>
      <w:r w:rsidRPr="00F14188">
        <w:rPr>
          <w:noProof/>
        </w:rPr>
        <w:fldChar w:fldCharType="end"/>
      </w:r>
    </w:p>
    <w:p w14:paraId="047E0504" w14:textId="77777777" w:rsidR="0033474C" w:rsidRPr="00F14188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14188">
        <w:rPr>
          <w:noProof/>
        </w:rPr>
        <w:t>2.2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Alternative Flows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_Toc508098433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4</w:t>
      </w:r>
      <w:r w:rsidRPr="00F14188">
        <w:rPr>
          <w:noProof/>
        </w:rPr>
        <w:fldChar w:fldCharType="end"/>
      </w:r>
    </w:p>
    <w:p w14:paraId="719328B7" w14:textId="77777777" w:rsidR="0033474C" w:rsidRPr="00F14188" w:rsidRDefault="00000000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F14188">
        <w:rPr>
          <w:noProof/>
        </w:rPr>
        <w:t>2.2.1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&lt; First Alternative Flow &gt;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_Toc508098434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4</w:t>
      </w:r>
      <w:r w:rsidRPr="00F14188">
        <w:rPr>
          <w:noProof/>
        </w:rPr>
        <w:fldChar w:fldCharType="end"/>
      </w:r>
    </w:p>
    <w:p w14:paraId="358DF283" w14:textId="77777777" w:rsidR="0033474C" w:rsidRPr="00F14188" w:rsidRDefault="00000000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F14188">
        <w:rPr>
          <w:noProof/>
        </w:rPr>
        <w:t>2.2.2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&lt; Second Alternative Flow &gt;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_Toc508098435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219D5326" w14:textId="77777777" w:rsidR="0033474C" w:rsidRPr="00F14188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14188">
        <w:rPr>
          <w:noProof/>
          <w:szCs w:val="24"/>
        </w:rPr>
        <w:t>3.</w:t>
      </w:r>
      <w:r w:rsidRPr="00F14188">
        <w:rPr>
          <w:noProof/>
          <w:sz w:val="24"/>
          <w:szCs w:val="24"/>
        </w:rPr>
        <w:tab/>
      </w:r>
      <w:r w:rsidRPr="00F14188">
        <w:rPr>
          <w:noProof/>
          <w:szCs w:val="24"/>
        </w:rPr>
        <w:t>Special Requirements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_Toc508098436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2B8B9E31" w14:textId="77777777" w:rsidR="0033474C" w:rsidRPr="00F14188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14188">
        <w:rPr>
          <w:noProof/>
        </w:rPr>
        <w:t>3.1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&lt; First Special Requirement &gt;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_Toc508098437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264078EC" w14:textId="77777777" w:rsidR="0033474C" w:rsidRPr="00F14188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14188">
        <w:rPr>
          <w:noProof/>
          <w:szCs w:val="24"/>
        </w:rPr>
        <w:t>4.</w:t>
      </w:r>
      <w:r w:rsidRPr="00F14188">
        <w:rPr>
          <w:noProof/>
          <w:sz w:val="24"/>
          <w:szCs w:val="24"/>
        </w:rPr>
        <w:tab/>
      </w:r>
      <w:r w:rsidRPr="00F14188">
        <w:rPr>
          <w:noProof/>
          <w:szCs w:val="24"/>
        </w:rPr>
        <w:t>Preconditions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_Toc508098438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126BB547" w14:textId="77777777" w:rsidR="0033474C" w:rsidRPr="00F14188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14188">
        <w:rPr>
          <w:noProof/>
        </w:rPr>
        <w:t>4.1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&lt; Precondition One &gt;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_Toc508098439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49161978" w14:textId="77777777" w:rsidR="0033474C" w:rsidRPr="00F14188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14188">
        <w:rPr>
          <w:noProof/>
          <w:szCs w:val="24"/>
        </w:rPr>
        <w:t>5.</w:t>
      </w:r>
      <w:r w:rsidRPr="00F14188">
        <w:rPr>
          <w:noProof/>
          <w:sz w:val="24"/>
          <w:szCs w:val="24"/>
        </w:rPr>
        <w:tab/>
      </w:r>
      <w:r w:rsidRPr="00F14188">
        <w:rPr>
          <w:noProof/>
          <w:szCs w:val="24"/>
        </w:rPr>
        <w:t>Postconditions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_Toc508098440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6FDBDEAB" w14:textId="77777777" w:rsidR="0033474C" w:rsidRPr="00F14188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14188">
        <w:rPr>
          <w:noProof/>
        </w:rPr>
        <w:t>5.1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&lt; Postcondition One &gt;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_Toc508098441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60FA2A4C" w14:textId="77777777" w:rsidR="0033474C" w:rsidRPr="00F14188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14188">
        <w:rPr>
          <w:noProof/>
          <w:szCs w:val="24"/>
        </w:rPr>
        <w:t>6.</w:t>
      </w:r>
      <w:r w:rsidRPr="00F14188">
        <w:rPr>
          <w:noProof/>
          <w:sz w:val="24"/>
          <w:szCs w:val="24"/>
        </w:rPr>
        <w:tab/>
      </w:r>
      <w:r w:rsidRPr="00F14188">
        <w:rPr>
          <w:noProof/>
          <w:szCs w:val="24"/>
        </w:rPr>
        <w:t>Extension Points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_Toc508098442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7835A044" w14:textId="77777777" w:rsidR="0033474C" w:rsidRPr="00F14188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14188">
        <w:rPr>
          <w:noProof/>
        </w:rPr>
        <w:t>6.1</w:t>
      </w:r>
      <w:r w:rsidRPr="00F14188">
        <w:rPr>
          <w:noProof/>
          <w:sz w:val="24"/>
          <w:szCs w:val="24"/>
        </w:rPr>
        <w:tab/>
      </w:r>
      <w:r w:rsidRPr="00F14188">
        <w:rPr>
          <w:noProof/>
        </w:rPr>
        <w:t>&lt;Name of Extension Point&gt;</w:t>
      </w:r>
      <w:r w:rsidRPr="00F14188">
        <w:rPr>
          <w:noProof/>
        </w:rPr>
        <w:tab/>
      </w:r>
      <w:r w:rsidRPr="00F14188">
        <w:rPr>
          <w:noProof/>
        </w:rPr>
        <w:fldChar w:fldCharType="begin"/>
      </w:r>
      <w:r w:rsidRPr="00F14188">
        <w:rPr>
          <w:noProof/>
        </w:rPr>
        <w:instrText xml:space="preserve"> PAGEREF _Toc508098443 \h </w:instrText>
      </w:r>
      <w:r w:rsidRPr="00F14188">
        <w:rPr>
          <w:noProof/>
        </w:rPr>
      </w:r>
      <w:r w:rsidRPr="00F14188">
        <w:rPr>
          <w:noProof/>
        </w:rPr>
        <w:fldChar w:fldCharType="separate"/>
      </w:r>
      <w:r w:rsidRPr="00F14188">
        <w:rPr>
          <w:noProof/>
        </w:rPr>
        <w:t>5</w:t>
      </w:r>
      <w:r w:rsidRPr="00F14188">
        <w:rPr>
          <w:noProof/>
        </w:rPr>
        <w:fldChar w:fldCharType="end"/>
      </w:r>
    </w:p>
    <w:p w14:paraId="11591C35" w14:textId="03F65355" w:rsidR="0033474C" w:rsidRPr="00F14188" w:rsidRDefault="00000000" w:rsidP="00057364">
      <w:pPr>
        <w:pStyle w:val="Title"/>
        <w:rPr>
          <w:rFonts w:ascii="Times New Roman" w:hAnsi="Times New Roman"/>
        </w:rPr>
      </w:pPr>
      <w:r w:rsidRPr="00F14188">
        <w:rPr>
          <w:rFonts w:ascii="Times New Roman" w:hAnsi="Times New Roman"/>
          <w:sz w:val="20"/>
        </w:rPr>
        <w:fldChar w:fldCharType="end"/>
      </w:r>
      <w:r w:rsidRPr="00F14188">
        <w:rPr>
          <w:rFonts w:ascii="Times New Roman" w:hAnsi="Times New Roman"/>
        </w:rPr>
        <w:br w:type="page"/>
      </w:r>
      <w:r w:rsidRPr="00F14188">
        <w:rPr>
          <w:rFonts w:ascii="Times New Roman" w:hAnsi="Times New Roman"/>
        </w:rPr>
        <w:lastRenderedPageBreak/>
        <w:fldChar w:fldCharType="begin"/>
      </w:r>
      <w:r w:rsidRPr="00F14188">
        <w:rPr>
          <w:rFonts w:ascii="Times New Roman" w:hAnsi="Times New Roman"/>
        </w:rPr>
        <w:instrText xml:space="preserve">title  \* Mergeformat </w:instrText>
      </w:r>
      <w:r w:rsidRPr="00F14188">
        <w:rPr>
          <w:rFonts w:ascii="Times New Roman" w:hAnsi="Times New Roman"/>
        </w:rPr>
        <w:fldChar w:fldCharType="separate"/>
      </w:r>
      <w:r w:rsidR="00057364" w:rsidRPr="00F14188">
        <w:rPr>
          <w:rFonts w:ascii="Times New Roman" w:hAnsi="Times New Roman"/>
        </w:rPr>
        <w:t>Use-Case Specification: &lt;Change Password&gt;</w:t>
      </w:r>
      <w:r w:rsidRPr="00F14188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F14188">
        <w:rPr>
          <w:rFonts w:ascii="Times New Roman" w:hAnsi="Times New Roman"/>
        </w:rPr>
        <w:t xml:space="preserve"> </w:t>
      </w:r>
      <w:bookmarkEnd w:id="0"/>
      <w:bookmarkEnd w:id="1"/>
    </w:p>
    <w:p w14:paraId="229BDF7E" w14:textId="1E8EC791" w:rsidR="0033474C" w:rsidRPr="00F14188" w:rsidRDefault="00057364">
      <w:pPr>
        <w:pStyle w:val="Heading1"/>
        <w:rPr>
          <w:rFonts w:ascii="Times New Roman" w:hAnsi="Times New Roman"/>
        </w:rPr>
      </w:pPr>
      <w:bookmarkStart w:id="2" w:name="_Toc423410238"/>
      <w:bookmarkStart w:id="3" w:name="_Toc425054504"/>
      <w:r w:rsidRPr="00F14188">
        <w:rPr>
          <w:rFonts w:ascii="Times New Roman" w:hAnsi="Times New Roman"/>
        </w:rPr>
        <w:t xml:space="preserve">Change Password </w:t>
      </w:r>
    </w:p>
    <w:p w14:paraId="49F9FB29" w14:textId="016D4B2E" w:rsidR="0033474C" w:rsidRPr="00F14188" w:rsidRDefault="00000000" w:rsidP="00057364">
      <w:pPr>
        <w:pStyle w:val="Heading2"/>
        <w:rPr>
          <w:rFonts w:ascii="Times New Roman" w:hAnsi="Times New Roman"/>
        </w:rPr>
      </w:pPr>
      <w:bookmarkStart w:id="4" w:name="_Toc508098430"/>
      <w:r w:rsidRPr="00F14188">
        <w:rPr>
          <w:rFonts w:ascii="Times New Roman" w:hAnsi="Times New Roman"/>
        </w:rPr>
        <w:t>Brief Description</w:t>
      </w:r>
      <w:bookmarkEnd w:id="2"/>
      <w:bookmarkEnd w:id="3"/>
      <w:bookmarkEnd w:id="4"/>
    </w:p>
    <w:p w14:paraId="58E9DF47" w14:textId="233188A3" w:rsidR="00057364" w:rsidRPr="00F14188" w:rsidRDefault="00057364" w:rsidP="00057364">
      <w:pPr>
        <w:ind w:left="720"/>
      </w:pPr>
      <w:r w:rsidRPr="00F14188">
        <w:t>This document describes the process of users changing old password into new password on the BIDV Smart Banking application</w:t>
      </w:r>
    </w:p>
    <w:p w14:paraId="16251F33" w14:textId="77777777" w:rsidR="0033474C" w:rsidRPr="00F14188" w:rsidRDefault="00000000">
      <w:pPr>
        <w:pStyle w:val="Heading1"/>
        <w:widowControl/>
        <w:rPr>
          <w:rFonts w:ascii="Times New Roman" w:hAnsi="Times New Roman"/>
        </w:rPr>
      </w:pPr>
      <w:bookmarkStart w:id="5" w:name="_Toc423410239"/>
      <w:bookmarkStart w:id="6" w:name="_Toc425054505"/>
      <w:bookmarkStart w:id="7" w:name="_Toc508098431"/>
      <w:r w:rsidRPr="00F14188">
        <w:rPr>
          <w:rFonts w:ascii="Times New Roman" w:hAnsi="Times New Roman"/>
        </w:rPr>
        <w:t>Flow of Events</w:t>
      </w:r>
      <w:bookmarkEnd w:id="5"/>
      <w:bookmarkEnd w:id="6"/>
      <w:bookmarkEnd w:id="7"/>
    </w:p>
    <w:p w14:paraId="1FA6A834" w14:textId="6B91FE0C" w:rsidR="0033474C" w:rsidRPr="00F14188" w:rsidRDefault="00000000" w:rsidP="00057364">
      <w:pPr>
        <w:pStyle w:val="Heading2"/>
        <w:widowControl/>
        <w:rPr>
          <w:rFonts w:ascii="Times New Roman" w:hAnsi="Times New Roman"/>
        </w:rPr>
      </w:pPr>
      <w:bookmarkStart w:id="8" w:name="_Toc423410240"/>
      <w:bookmarkStart w:id="9" w:name="_Toc425054506"/>
      <w:bookmarkStart w:id="10" w:name="_Toc508098432"/>
      <w:r w:rsidRPr="00F14188">
        <w:rPr>
          <w:rFonts w:ascii="Times New Roman" w:hAnsi="Times New Roman"/>
        </w:rPr>
        <w:t>Basic Flow</w:t>
      </w:r>
      <w:bookmarkEnd w:id="8"/>
      <w:bookmarkEnd w:id="9"/>
      <w:bookmarkEnd w:id="10"/>
      <w:r w:rsidRPr="00F14188">
        <w:rPr>
          <w:rFonts w:ascii="Times New Roman" w:hAnsi="Times New Roman"/>
        </w:rPr>
        <w:t xml:space="preserve"> </w:t>
      </w:r>
    </w:p>
    <w:p w14:paraId="5F3F72C8" w14:textId="0C69DA2A" w:rsidR="00B80161" w:rsidRPr="00F14188" w:rsidRDefault="00B80161" w:rsidP="00057364">
      <w:pPr>
        <w:ind w:left="720"/>
      </w:pPr>
      <w:r w:rsidRPr="00F14188">
        <w:t xml:space="preserve">Step </w:t>
      </w:r>
      <w:r w:rsidR="00FF208F" w:rsidRPr="00F14188">
        <w:t>1</w:t>
      </w:r>
      <w:r w:rsidRPr="00F14188">
        <w:t>: User clicks on the “Change passwords” button</w:t>
      </w:r>
    </w:p>
    <w:p w14:paraId="53606249" w14:textId="66008302" w:rsidR="00B80161" w:rsidRPr="00F14188" w:rsidRDefault="00B80161" w:rsidP="00057364">
      <w:pPr>
        <w:ind w:left="720"/>
      </w:pPr>
      <w:r w:rsidRPr="00F14188">
        <w:t xml:space="preserve">Step </w:t>
      </w:r>
      <w:r w:rsidR="00FF208F" w:rsidRPr="00F14188">
        <w:t>2</w:t>
      </w:r>
      <w:r w:rsidRPr="00F14188">
        <w:t xml:space="preserve">: The system </w:t>
      </w:r>
      <w:r w:rsidR="001A2492" w:rsidRPr="00F14188">
        <w:t>displays</w:t>
      </w:r>
      <w:r w:rsidRPr="00F14188">
        <w:t xml:space="preserve"> the Chan</w:t>
      </w:r>
      <w:r w:rsidR="00D16BD1" w:rsidRPr="00F14188">
        <w:t>ge</w:t>
      </w:r>
      <w:r w:rsidRPr="00F14188">
        <w:t xml:space="preserve"> password screen to the user</w:t>
      </w:r>
    </w:p>
    <w:p w14:paraId="5079FE2C" w14:textId="034CD8F4" w:rsidR="00F44B37" w:rsidRPr="00F14188" w:rsidRDefault="00B80161" w:rsidP="00F44B37">
      <w:pPr>
        <w:ind w:left="720"/>
      </w:pPr>
      <w:r w:rsidRPr="00F14188">
        <w:t xml:space="preserve">Step </w:t>
      </w:r>
      <w:r w:rsidR="00FF208F" w:rsidRPr="00F14188">
        <w:t>3</w:t>
      </w:r>
      <w:r w:rsidRPr="00F14188">
        <w:t xml:space="preserve">: User clicks </w:t>
      </w:r>
      <w:proofErr w:type="gramStart"/>
      <w:r w:rsidRPr="00F14188">
        <w:t>Old</w:t>
      </w:r>
      <w:proofErr w:type="gramEnd"/>
      <w:r w:rsidRPr="00F14188">
        <w:t xml:space="preserve"> password</w:t>
      </w:r>
      <w:r w:rsidR="00F44B37" w:rsidRPr="00F14188">
        <w:t xml:space="preserve"> and then enter the password user registered before</w:t>
      </w:r>
    </w:p>
    <w:p w14:paraId="14D784AD" w14:textId="6A7CFEA8" w:rsidR="00F44B37" w:rsidRPr="00F14188" w:rsidRDefault="00F44B37" w:rsidP="00F44B37">
      <w:pPr>
        <w:ind w:left="720"/>
      </w:pPr>
      <w:r w:rsidRPr="00F14188">
        <w:t xml:space="preserve">Step </w:t>
      </w:r>
      <w:r w:rsidR="00FF208F" w:rsidRPr="00F14188">
        <w:t>4</w:t>
      </w:r>
      <w:r w:rsidRPr="00F14188">
        <w:t xml:space="preserve">: User clicks </w:t>
      </w:r>
      <w:r w:rsidR="00D16BD1" w:rsidRPr="00F14188">
        <w:t>Enter n</w:t>
      </w:r>
      <w:r w:rsidRPr="00F14188">
        <w:t>ew password and then enter the password user wants (8 – 12 characters, at least 1 digit, 1 alphanumeric, 1 special character)</w:t>
      </w:r>
    </w:p>
    <w:p w14:paraId="15C2B221" w14:textId="054EF8E0" w:rsidR="00F44B37" w:rsidRPr="00F14188" w:rsidRDefault="00F44B37" w:rsidP="00F44B37">
      <w:pPr>
        <w:ind w:left="720"/>
      </w:pPr>
      <w:r w:rsidRPr="00F14188">
        <w:t xml:space="preserve">Step </w:t>
      </w:r>
      <w:r w:rsidR="00FF208F" w:rsidRPr="00F14188">
        <w:t>5</w:t>
      </w:r>
      <w:r w:rsidRPr="00F14188">
        <w:t>: User clicks Re-enter new password and enter new password one more time</w:t>
      </w:r>
    </w:p>
    <w:p w14:paraId="4D1152CC" w14:textId="56A905D6" w:rsidR="003546F9" w:rsidRPr="00F14188" w:rsidRDefault="003546F9" w:rsidP="00F44B37">
      <w:pPr>
        <w:ind w:left="720"/>
      </w:pPr>
      <w:r w:rsidRPr="00F14188">
        <w:t xml:space="preserve">Step </w:t>
      </w:r>
      <w:r w:rsidR="00FF208F" w:rsidRPr="00F14188">
        <w:t>6</w:t>
      </w:r>
      <w:r w:rsidRPr="00F14188">
        <w:t>: User clicks on “Complete” button</w:t>
      </w:r>
    </w:p>
    <w:p w14:paraId="631CF21A" w14:textId="34072E70" w:rsidR="003546F9" w:rsidRPr="00F14188" w:rsidRDefault="003546F9" w:rsidP="00F44B37">
      <w:pPr>
        <w:ind w:left="720"/>
      </w:pPr>
      <w:r w:rsidRPr="00F14188">
        <w:t xml:space="preserve">Step </w:t>
      </w:r>
      <w:r w:rsidR="00FF208F" w:rsidRPr="00F14188">
        <w:t>7</w:t>
      </w:r>
      <w:r w:rsidRPr="00F14188">
        <w:t xml:space="preserve">: The system will display </w:t>
      </w:r>
      <w:r w:rsidR="001A498E" w:rsidRPr="00F14188">
        <w:t>the successful change with the</w:t>
      </w:r>
      <w:r w:rsidRPr="00F14188">
        <w:t xml:space="preserve"> </w:t>
      </w:r>
      <w:r w:rsidR="001A498E" w:rsidRPr="00F14188">
        <w:t>message</w:t>
      </w:r>
      <w:r w:rsidRPr="00F14188">
        <w:t xml:space="preserve"> “</w:t>
      </w:r>
      <w:r w:rsidR="001A498E" w:rsidRPr="00F14188">
        <w:t>Please re-login application with newly re-issued password</w:t>
      </w:r>
    </w:p>
    <w:p w14:paraId="578FA1A4" w14:textId="77777777" w:rsidR="0033474C" w:rsidRPr="00F14188" w:rsidRDefault="00000000">
      <w:pPr>
        <w:pStyle w:val="Heading2"/>
        <w:widowControl/>
        <w:rPr>
          <w:rFonts w:ascii="Times New Roman" w:hAnsi="Times New Roman"/>
        </w:rPr>
      </w:pPr>
      <w:bookmarkStart w:id="11" w:name="_Toc423410241"/>
      <w:bookmarkStart w:id="12" w:name="_Toc425054507"/>
      <w:bookmarkStart w:id="13" w:name="_Toc508098433"/>
      <w:r w:rsidRPr="00F14188">
        <w:rPr>
          <w:rFonts w:ascii="Times New Roman" w:hAnsi="Times New Roman"/>
        </w:rPr>
        <w:t>Alternative Flows</w:t>
      </w:r>
      <w:bookmarkEnd w:id="11"/>
      <w:bookmarkEnd w:id="12"/>
      <w:bookmarkEnd w:id="13"/>
    </w:p>
    <w:p w14:paraId="6DF902E1" w14:textId="7ED52DD7" w:rsidR="0033474C" w:rsidRPr="00F14188" w:rsidRDefault="00000000" w:rsidP="001A498E">
      <w:pPr>
        <w:pStyle w:val="Heading3"/>
        <w:widowControl/>
        <w:rPr>
          <w:rFonts w:ascii="Times New Roman" w:hAnsi="Times New Roman"/>
        </w:rPr>
      </w:pPr>
      <w:bookmarkStart w:id="14" w:name="_Toc423410242"/>
      <w:bookmarkStart w:id="15" w:name="_Toc425054508"/>
      <w:bookmarkStart w:id="16" w:name="_Toc508098434"/>
      <w:r w:rsidRPr="00F14188">
        <w:rPr>
          <w:rFonts w:ascii="Times New Roman" w:hAnsi="Times New Roman"/>
        </w:rPr>
        <w:t xml:space="preserve">&lt; </w:t>
      </w:r>
      <w:r w:rsidR="001A498E" w:rsidRPr="00F14188">
        <w:rPr>
          <w:rFonts w:ascii="Times New Roman" w:hAnsi="Times New Roman"/>
        </w:rPr>
        <w:t>Cancel changing password process (all step)</w:t>
      </w:r>
      <w:r w:rsidRPr="00F14188">
        <w:rPr>
          <w:rFonts w:ascii="Times New Roman" w:hAnsi="Times New Roman"/>
        </w:rPr>
        <w:t xml:space="preserve"> &gt;</w:t>
      </w:r>
      <w:bookmarkEnd w:id="14"/>
      <w:bookmarkEnd w:id="15"/>
      <w:bookmarkEnd w:id="16"/>
    </w:p>
    <w:p w14:paraId="534C8B03" w14:textId="10775D3C" w:rsidR="001A498E" w:rsidRPr="00F14188" w:rsidRDefault="001A498E" w:rsidP="001A498E">
      <w:pPr>
        <w:pStyle w:val="InfoBlue"/>
      </w:pPr>
      <w:r w:rsidRPr="00F14188">
        <w:t>User can cancel the changing password by clicking the arrow in the top left-hand conner</w:t>
      </w:r>
    </w:p>
    <w:p w14:paraId="1BEBA22B" w14:textId="54A977C8" w:rsidR="000A5E73" w:rsidRPr="00F14188" w:rsidRDefault="000A5E73" w:rsidP="000A5E73">
      <w:pPr>
        <w:pStyle w:val="Heading3"/>
        <w:widowControl/>
        <w:rPr>
          <w:rFonts w:ascii="Times New Roman" w:hAnsi="Times New Roman"/>
        </w:rPr>
      </w:pPr>
      <w:bookmarkStart w:id="17" w:name="_Toc508098443"/>
      <w:r w:rsidRPr="00F14188">
        <w:rPr>
          <w:rFonts w:ascii="Times New Roman" w:hAnsi="Times New Roman"/>
        </w:rPr>
        <w:t xml:space="preserve">&lt;The Old password is empty (step </w:t>
      </w:r>
      <w:r w:rsidR="00FF208F" w:rsidRPr="00F14188">
        <w:rPr>
          <w:rFonts w:ascii="Times New Roman" w:hAnsi="Times New Roman"/>
        </w:rPr>
        <w:t>3</w:t>
      </w:r>
      <w:r w:rsidRPr="00F14188">
        <w:rPr>
          <w:rFonts w:ascii="Times New Roman" w:hAnsi="Times New Roman"/>
        </w:rPr>
        <w:t>)&gt;</w:t>
      </w:r>
      <w:bookmarkEnd w:id="17"/>
    </w:p>
    <w:p w14:paraId="39B9022B" w14:textId="3279A5CB" w:rsidR="000A5E73" w:rsidRPr="00F14188" w:rsidRDefault="000A5E73" w:rsidP="000A5E73">
      <w:pPr>
        <w:pStyle w:val="InfoBlue"/>
      </w:pPr>
      <w:r w:rsidRPr="00F14188">
        <w:t xml:space="preserve">If users skip </w:t>
      </w:r>
      <w:proofErr w:type="gramStart"/>
      <w:r w:rsidRPr="00F14188">
        <w:t>Old</w:t>
      </w:r>
      <w:proofErr w:type="gramEnd"/>
      <w:r w:rsidRPr="00F14188">
        <w:t xml:space="preserve"> password, the system will show a notification “Please enter the current password” when pressing the “Complete” button in step </w:t>
      </w:r>
      <w:r w:rsidR="00FF208F" w:rsidRPr="00F14188">
        <w:t>6</w:t>
      </w:r>
      <w:r w:rsidRPr="00F14188">
        <w:t xml:space="preserve"> and then the system returns step </w:t>
      </w:r>
      <w:r w:rsidR="00FF208F" w:rsidRPr="00F14188">
        <w:t>3</w:t>
      </w:r>
    </w:p>
    <w:p w14:paraId="09950E75" w14:textId="352DC284" w:rsidR="000A5E73" w:rsidRPr="00F14188" w:rsidRDefault="000A5E73" w:rsidP="000A5E73">
      <w:pPr>
        <w:pStyle w:val="Heading3"/>
        <w:widowControl/>
        <w:rPr>
          <w:rFonts w:ascii="Times New Roman" w:hAnsi="Times New Roman"/>
        </w:rPr>
      </w:pPr>
      <w:r w:rsidRPr="00F14188">
        <w:rPr>
          <w:rFonts w:ascii="Times New Roman" w:hAnsi="Times New Roman"/>
        </w:rPr>
        <w:t xml:space="preserve">&lt;The New password is empty (step </w:t>
      </w:r>
      <w:r w:rsidR="00FF208F" w:rsidRPr="00F14188">
        <w:rPr>
          <w:rFonts w:ascii="Times New Roman" w:hAnsi="Times New Roman"/>
        </w:rPr>
        <w:t>4</w:t>
      </w:r>
      <w:r w:rsidRPr="00F14188">
        <w:rPr>
          <w:rFonts w:ascii="Times New Roman" w:hAnsi="Times New Roman"/>
        </w:rPr>
        <w:t>)&gt;</w:t>
      </w:r>
    </w:p>
    <w:p w14:paraId="36584205" w14:textId="7462B767" w:rsidR="000A5E73" w:rsidRPr="00F14188" w:rsidRDefault="000A5E73" w:rsidP="000A5E73">
      <w:pPr>
        <w:ind w:left="720"/>
      </w:pPr>
      <w:r w:rsidRPr="00F14188">
        <w:t xml:space="preserve">If users skip Enter new password, the system will show a notification “Please enter a new password” when pressing the “Complete” button in step </w:t>
      </w:r>
      <w:r w:rsidR="00FF208F" w:rsidRPr="00F14188">
        <w:t>3</w:t>
      </w:r>
      <w:r w:rsidRPr="00F14188">
        <w:t xml:space="preserve"> and then the system returns step </w:t>
      </w:r>
      <w:r w:rsidR="00FF208F" w:rsidRPr="00F14188">
        <w:t>4</w:t>
      </w:r>
    </w:p>
    <w:p w14:paraId="72E99766" w14:textId="7778D420" w:rsidR="000A5E73" w:rsidRPr="00F14188" w:rsidRDefault="000A5E73" w:rsidP="000A5E73">
      <w:pPr>
        <w:pStyle w:val="Heading3"/>
        <w:widowControl/>
        <w:rPr>
          <w:rFonts w:ascii="Times New Roman" w:hAnsi="Times New Roman"/>
        </w:rPr>
      </w:pPr>
      <w:r w:rsidRPr="00F14188">
        <w:rPr>
          <w:rFonts w:ascii="Times New Roman" w:hAnsi="Times New Roman"/>
        </w:rPr>
        <w:t xml:space="preserve">&lt;The Re-enter new password is empty (step </w:t>
      </w:r>
      <w:r w:rsidR="00FF208F" w:rsidRPr="00F14188">
        <w:rPr>
          <w:rFonts w:ascii="Times New Roman" w:hAnsi="Times New Roman"/>
        </w:rPr>
        <w:t>5</w:t>
      </w:r>
      <w:r w:rsidRPr="00F14188">
        <w:rPr>
          <w:rFonts w:ascii="Times New Roman" w:hAnsi="Times New Roman"/>
        </w:rPr>
        <w:t>)&gt;</w:t>
      </w:r>
    </w:p>
    <w:p w14:paraId="06621F3E" w14:textId="361FF6AC" w:rsidR="000A5E73" w:rsidRPr="00F14188" w:rsidRDefault="000A5E73" w:rsidP="000A5E73">
      <w:pPr>
        <w:ind w:left="720"/>
      </w:pPr>
      <w:r w:rsidRPr="00F14188">
        <w:t xml:space="preserve">If users skip Re-enter new password, the system will show a notification “Please re-enter a new password” when pressing the “Complete” button in step </w:t>
      </w:r>
      <w:r w:rsidR="00FF208F" w:rsidRPr="00F14188">
        <w:t>3</w:t>
      </w:r>
      <w:r w:rsidRPr="00F14188">
        <w:t xml:space="preserve"> and then the system returns step </w:t>
      </w:r>
      <w:r w:rsidR="00FF208F" w:rsidRPr="00F14188">
        <w:t>5</w:t>
      </w:r>
    </w:p>
    <w:p w14:paraId="7D55324F" w14:textId="517B8E29" w:rsidR="000A5E73" w:rsidRPr="00F14188" w:rsidRDefault="000A5E73" w:rsidP="000A5E73">
      <w:pPr>
        <w:pStyle w:val="Heading3"/>
        <w:widowControl/>
        <w:rPr>
          <w:rFonts w:ascii="Times New Roman" w:hAnsi="Times New Roman"/>
        </w:rPr>
      </w:pPr>
      <w:r w:rsidRPr="00F14188">
        <w:rPr>
          <w:rFonts w:ascii="Times New Roman" w:hAnsi="Times New Roman"/>
        </w:rPr>
        <w:t xml:space="preserve">&lt;The user enters wrong </w:t>
      </w:r>
      <w:proofErr w:type="gramStart"/>
      <w:r w:rsidRPr="00F14188">
        <w:rPr>
          <w:rFonts w:ascii="Times New Roman" w:hAnsi="Times New Roman"/>
        </w:rPr>
        <w:t>Old</w:t>
      </w:r>
      <w:proofErr w:type="gramEnd"/>
      <w:r w:rsidRPr="00F14188">
        <w:rPr>
          <w:rFonts w:ascii="Times New Roman" w:hAnsi="Times New Roman"/>
        </w:rPr>
        <w:t xml:space="preserve"> password (step </w:t>
      </w:r>
      <w:r w:rsidR="00FF208F" w:rsidRPr="00F14188">
        <w:rPr>
          <w:rFonts w:ascii="Times New Roman" w:hAnsi="Times New Roman"/>
        </w:rPr>
        <w:t>3</w:t>
      </w:r>
      <w:r w:rsidRPr="00F14188">
        <w:rPr>
          <w:rFonts w:ascii="Times New Roman" w:hAnsi="Times New Roman"/>
        </w:rPr>
        <w:t>)&gt;</w:t>
      </w:r>
    </w:p>
    <w:p w14:paraId="48780805" w14:textId="2AA41D0C" w:rsidR="000A5E73" w:rsidRPr="00F14188" w:rsidRDefault="000A5E73" w:rsidP="000A5E73">
      <w:pPr>
        <w:ind w:left="720"/>
      </w:pPr>
      <w:r w:rsidRPr="00F14188">
        <w:t xml:space="preserve">If users enter the wrong </w:t>
      </w:r>
      <w:proofErr w:type="gramStart"/>
      <w:r w:rsidRPr="00F14188">
        <w:t>Old</w:t>
      </w:r>
      <w:proofErr w:type="gramEnd"/>
      <w:r w:rsidRPr="00F14188">
        <w:t xml:space="preserve"> password in step </w:t>
      </w:r>
      <w:r w:rsidR="00FF208F" w:rsidRPr="00F14188">
        <w:t>3</w:t>
      </w:r>
      <w:r w:rsidRPr="00F14188">
        <w:t>, when clicking on “Complete” button in step</w:t>
      </w:r>
      <w:r w:rsidR="00FF208F" w:rsidRPr="00F14188">
        <w:t xml:space="preserve"> 6</w:t>
      </w:r>
      <w:r w:rsidRPr="00F14188">
        <w:t xml:space="preserve">, the system will show a notification “Old password is incorrect. Please check again” and then the system returns step </w:t>
      </w:r>
      <w:r w:rsidR="00FF208F" w:rsidRPr="00F14188">
        <w:t>3</w:t>
      </w:r>
    </w:p>
    <w:p w14:paraId="3FD88374" w14:textId="503E1C9C" w:rsidR="000A5E73" w:rsidRPr="00F14188" w:rsidRDefault="000A5E73" w:rsidP="000A5E73">
      <w:pPr>
        <w:pStyle w:val="Heading3"/>
        <w:widowControl/>
        <w:rPr>
          <w:rFonts w:ascii="Times New Roman" w:hAnsi="Times New Roman"/>
        </w:rPr>
      </w:pPr>
      <w:r w:rsidRPr="00F14188">
        <w:rPr>
          <w:rFonts w:ascii="Times New Roman" w:hAnsi="Times New Roman"/>
        </w:rPr>
        <w:t xml:space="preserve">&lt;The user enters </w:t>
      </w:r>
      <w:proofErr w:type="gramStart"/>
      <w:r w:rsidRPr="00F14188">
        <w:rPr>
          <w:rFonts w:ascii="Times New Roman" w:hAnsi="Times New Roman"/>
        </w:rPr>
        <w:t>New</w:t>
      </w:r>
      <w:proofErr w:type="gramEnd"/>
      <w:r w:rsidRPr="00F14188">
        <w:rPr>
          <w:rFonts w:ascii="Times New Roman" w:hAnsi="Times New Roman"/>
        </w:rPr>
        <w:t xml:space="preserve"> password does not match Re-enter password (step</w:t>
      </w:r>
      <w:r w:rsidR="00FF208F" w:rsidRPr="00F14188">
        <w:rPr>
          <w:rFonts w:ascii="Times New Roman" w:hAnsi="Times New Roman"/>
        </w:rPr>
        <w:t xml:space="preserve"> 4 &amp; 5</w:t>
      </w:r>
      <w:r w:rsidRPr="00F14188">
        <w:rPr>
          <w:rFonts w:ascii="Times New Roman" w:hAnsi="Times New Roman"/>
        </w:rPr>
        <w:t>)&gt;</w:t>
      </w:r>
    </w:p>
    <w:p w14:paraId="7037D899" w14:textId="13B96867" w:rsidR="000A5E73" w:rsidRPr="00F14188" w:rsidRDefault="000A5E73" w:rsidP="000A5E73">
      <w:pPr>
        <w:ind w:left="720"/>
      </w:pPr>
      <w:r w:rsidRPr="00F14188">
        <w:t xml:space="preserve">If users enter a </w:t>
      </w:r>
      <w:proofErr w:type="gramStart"/>
      <w:r w:rsidRPr="00F14188">
        <w:t>New</w:t>
      </w:r>
      <w:proofErr w:type="gramEnd"/>
      <w:r w:rsidRPr="00F14188">
        <w:t xml:space="preserve"> password and Re-enter new password in step </w:t>
      </w:r>
      <w:r w:rsidR="00FF208F" w:rsidRPr="00F14188">
        <w:t>4</w:t>
      </w:r>
      <w:r w:rsidRPr="00F14188">
        <w:t xml:space="preserve"> and step </w:t>
      </w:r>
      <w:r w:rsidR="00FF208F" w:rsidRPr="00F14188">
        <w:t>5</w:t>
      </w:r>
      <w:r w:rsidRPr="00F14188">
        <w:t xml:space="preserve">, they do not match together, the system will show a notification “New password and re-enter new password do not match. Please check again” when clicking on “Complete” button in step </w:t>
      </w:r>
      <w:r w:rsidR="00FF208F" w:rsidRPr="00F14188">
        <w:t>6</w:t>
      </w:r>
      <w:r w:rsidRPr="00F14188">
        <w:t xml:space="preserve"> and then the system returns step </w:t>
      </w:r>
      <w:r w:rsidR="00FF208F" w:rsidRPr="00F14188">
        <w:t>4</w:t>
      </w:r>
      <w:r w:rsidRPr="00F14188">
        <w:t xml:space="preserve"> and </w:t>
      </w:r>
      <w:r w:rsidR="00FF208F" w:rsidRPr="00F14188">
        <w:t>5</w:t>
      </w:r>
    </w:p>
    <w:p w14:paraId="297D4F28" w14:textId="52131E17" w:rsidR="000A5E73" w:rsidRPr="00F14188" w:rsidRDefault="000A5E73" w:rsidP="000A5E73">
      <w:pPr>
        <w:pStyle w:val="Heading3"/>
        <w:widowControl/>
        <w:rPr>
          <w:rFonts w:ascii="Times New Roman" w:hAnsi="Times New Roman"/>
        </w:rPr>
      </w:pPr>
      <w:r w:rsidRPr="00F14188">
        <w:rPr>
          <w:rFonts w:ascii="Times New Roman" w:hAnsi="Times New Roman"/>
        </w:rPr>
        <w:t xml:space="preserve">&lt;The user </w:t>
      </w:r>
      <w:r w:rsidR="001A2492" w:rsidRPr="00F14188">
        <w:rPr>
          <w:rFonts w:ascii="Times New Roman" w:hAnsi="Times New Roman"/>
        </w:rPr>
        <w:t>enters</w:t>
      </w:r>
      <w:r w:rsidRPr="00F14188">
        <w:rPr>
          <w:rFonts w:ascii="Times New Roman" w:hAnsi="Times New Roman"/>
        </w:rPr>
        <w:t xml:space="preserve"> </w:t>
      </w:r>
      <w:proofErr w:type="gramStart"/>
      <w:r w:rsidRPr="00F14188">
        <w:rPr>
          <w:rFonts w:ascii="Times New Roman" w:hAnsi="Times New Roman"/>
        </w:rPr>
        <w:t>New</w:t>
      </w:r>
      <w:proofErr w:type="gramEnd"/>
      <w:r w:rsidRPr="00F14188">
        <w:rPr>
          <w:rFonts w:ascii="Times New Roman" w:hAnsi="Times New Roman"/>
        </w:rPr>
        <w:t xml:space="preserve"> password not satisfying the password conditions (step </w:t>
      </w:r>
      <w:r w:rsidR="00FF208F" w:rsidRPr="00F14188">
        <w:rPr>
          <w:rFonts w:ascii="Times New Roman" w:hAnsi="Times New Roman"/>
        </w:rPr>
        <w:t>4</w:t>
      </w:r>
      <w:r w:rsidRPr="00F14188">
        <w:rPr>
          <w:rFonts w:ascii="Times New Roman" w:hAnsi="Times New Roman"/>
        </w:rPr>
        <w:t>)&gt;</w:t>
      </w:r>
    </w:p>
    <w:p w14:paraId="475288D3" w14:textId="0EFD27FC" w:rsidR="000A5E73" w:rsidRPr="00F14188" w:rsidRDefault="000A5E73" w:rsidP="000A5E73">
      <w:pPr>
        <w:ind w:left="720"/>
      </w:pPr>
      <w:r w:rsidRPr="00F14188">
        <w:t xml:space="preserve">If users enter a new password do not satisfy the password conditions, when pressing “Complete” button in step </w:t>
      </w:r>
      <w:r w:rsidR="00FF208F" w:rsidRPr="00F14188">
        <w:t>6</w:t>
      </w:r>
      <w:r w:rsidRPr="00F14188">
        <w:t>, the system will display a notification “Password must be 8 – 20 characters in length, including at least one number, one letter and one special character”</w:t>
      </w:r>
      <w:r w:rsidR="00C61BB0" w:rsidRPr="00F14188">
        <w:t xml:space="preserve"> and the system returns step </w:t>
      </w:r>
      <w:r w:rsidR="00FF208F" w:rsidRPr="00F14188">
        <w:t>4</w:t>
      </w:r>
    </w:p>
    <w:p w14:paraId="4457D195" w14:textId="77777777" w:rsidR="000A5E73" w:rsidRPr="00F14188" w:rsidRDefault="000A5E73" w:rsidP="000A5E73">
      <w:pPr>
        <w:pStyle w:val="Heading3"/>
        <w:widowControl/>
        <w:rPr>
          <w:rFonts w:ascii="Times New Roman" w:hAnsi="Times New Roman"/>
        </w:rPr>
      </w:pPr>
      <w:r w:rsidRPr="00F14188">
        <w:rPr>
          <w:rFonts w:ascii="Times New Roman" w:hAnsi="Times New Roman"/>
        </w:rPr>
        <w:lastRenderedPageBreak/>
        <w:t>&lt;No reply from the user (all steps)&gt;</w:t>
      </w:r>
    </w:p>
    <w:p w14:paraId="78100D2E" w14:textId="77777777" w:rsidR="000A5E73" w:rsidRPr="00F14188" w:rsidRDefault="000A5E73" w:rsidP="000A5E73">
      <w:pPr>
        <w:ind w:left="720"/>
      </w:pPr>
      <w:r w:rsidRPr="00F14188">
        <w:t xml:space="preserve">If users do nothing for an allotted time, </w:t>
      </w:r>
      <w:proofErr w:type="gramStart"/>
      <w:r w:rsidRPr="00F14188">
        <w:t>Change</w:t>
      </w:r>
      <w:proofErr w:type="gramEnd"/>
      <w:r w:rsidRPr="00F14188">
        <w:t xml:space="preserve"> password process will be cancelled and the system sends a message “Your login session has expired. Please re-login to the application”. Ask the user login again if she/he wants to continue or stop the change password process</w:t>
      </w:r>
    </w:p>
    <w:p w14:paraId="4E4082ED" w14:textId="77777777" w:rsidR="000A5E73" w:rsidRPr="00F14188" w:rsidRDefault="000A5E73" w:rsidP="000A5E73">
      <w:pPr>
        <w:pStyle w:val="BodyText"/>
      </w:pPr>
    </w:p>
    <w:p w14:paraId="31846E31" w14:textId="59AE7BB3" w:rsidR="000A1A92" w:rsidRPr="00F14188" w:rsidRDefault="00000000" w:rsidP="000A1A92">
      <w:pPr>
        <w:pStyle w:val="Heading1"/>
        <w:rPr>
          <w:rFonts w:ascii="Times New Roman" w:hAnsi="Times New Roman"/>
        </w:rPr>
      </w:pPr>
      <w:bookmarkStart w:id="18" w:name="_Toc423410251"/>
      <w:bookmarkStart w:id="19" w:name="_Toc425054510"/>
      <w:bookmarkStart w:id="20" w:name="_Toc508098436"/>
      <w:r w:rsidRPr="00F14188">
        <w:rPr>
          <w:rFonts w:ascii="Times New Roman" w:hAnsi="Times New Roman"/>
        </w:rPr>
        <w:t>Special Requirements</w:t>
      </w:r>
      <w:bookmarkEnd w:id="18"/>
      <w:bookmarkEnd w:id="19"/>
      <w:bookmarkEnd w:id="20"/>
    </w:p>
    <w:p w14:paraId="0C51E785" w14:textId="044E5CF6" w:rsidR="0033474C" w:rsidRPr="00F14188" w:rsidRDefault="00000000">
      <w:pPr>
        <w:pStyle w:val="Heading2"/>
        <w:widowControl/>
        <w:rPr>
          <w:rFonts w:ascii="Times New Roman" w:hAnsi="Times New Roman"/>
        </w:rPr>
      </w:pPr>
      <w:bookmarkStart w:id="21" w:name="_Toc423410252"/>
      <w:bookmarkStart w:id="22" w:name="_Toc425054511"/>
      <w:bookmarkStart w:id="23" w:name="_Toc508098437"/>
      <w:r w:rsidRPr="00F14188">
        <w:rPr>
          <w:rFonts w:ascii="Times New Roman" w:hAnsi="Times New Roman"/>
        </w:rPr>
        <w:t xml:space="preserve">&lt; </w:t>
      </w:r>
      <w:r w:rsidR="000A1A92" w:rsidRPr="00F14188">
        <w:rPr>
          <w:rFonts w:ascii="Times New Roman" w:hAnsi="Times New Roman"/>
        </w:rPr>
        <w:t>Password conditions</w:t>
      </w:r>
      <w:r w:rsidRPr="00F14188">
        <w:rPr>
          <w:rFonts w:ascii="Times New Roman" w:hAnsi="Times New Roman"/>
        </w:rPr>
        <w:t xml:space="preserve"> &gt;</w:t>
      </w:r>
      <w:bookmarkEnd w:id="21"/>
      <w:bookmarkEnd w:id="22"/>
      <w:bookmarkEnd w:id="23"/>
    </w:p>
    <w:p w14:paraId="4D50FE91" w14:textId="2191B093" w:rsidR="00C062E0" w:rsidRPr="00F14188" w:rsidRDefault="00C062E0" w:rsidP="00C062E0">
      <w:pPr>
        <w:ind w:left="720"/>
      </w:pPr>
      <w:r w:rsidRPr="00F14188">
        <w:t xml:space="preserve">3.1.1: </w:t>
      </w:r>
      <w:r w:rsidR="006502AF" w:rsidRPr="00F14188">
        <w:t>Must be from 8 to 20 characters</w:t>
      </w:r>
    </w:p>
    <w:p w14:paraId="3D2B7FD4" w14:textId="28BAA27D" w:rsidR="0033474C" w:rsidRPr="00F14188" w:rsidRDefault="006502AF" w:rsidP="006502AF">
      <w:pPr>
        <w:ind w:left="720"/>
      </w:pPr>
      <w:r w:rsidRPr="00F14188">
        <w:t xml:space="preserve">3.1.2: Contain at least </w:t>
      </w:r>
      <w:r w:rsidR="001A2492" w:rsidRPr="00F14188">
        <w:t>01-digit</w:t>
      </w:r>
      <w:r w:rsidRPr="00F14188">
        <w:t>, 01 alphanumeric character and 01 special character</w:t>
      </w:r>
    </w:p>
    <w:p w14:paraId="68B15959" w14:textId="5CA0DC5C" w:rsidR="00CF2941" w:rsidRPr="00F14188" w:rsidRDefault="00CF2941" w:rsidP="006502AF">
      <w:pPr>
        <w:ind w:left="720"/>
      </w:pPr>
      <w:r w:rsidRPr="00F14188">
        <w:t>For example: b&amp;123456; B&amp;123456; &amp;B123456</w:t>
      </w:r>
    </w:p>
    <w:p w14:paraId="48D3CFCB" w14:textId="77777777" w:rsidR="0033474C" w:rsidRPr="00F14188" w:rsidRDefault="00000000">
      <w:pPr>
        <w:pStyle w:val="Heading1"/>
        <w:widowControl/>
        <w:rPr>
          <w:rFonts w:ascii="Times New Roman" w:hAnsi="Times New Roman"/>
        </w:rPr>
      </w:pPr>
      <w:bookmarkStart w:id="24" w:name="_Toc423410253"/>
      <w:bookmarkStart w:id="25" w:name="_Toc425054512"/>
      <w:bookmarkStart w:id="26" w:name="_Toc508098438"/>
      <w:r w:rsidRPr="00F14188">
        <w:rPr>
          <w:rFonts w:ascii="Times New Roman" w:hAnsi="Times New Roman"/>
        </w:rPr>
        <w:t>Preconditions</w:t>
      </w:r>
      <w:bookmarkEnd w:id="24"/>
      <w:bookmarkEnd w:id="25"/>
      <w:bookmarkEnd w:id="26"/>
    </w:p>
    <w:p w14:paraId="00D7682E" w14:textId="4EB8216E" w:rsidR="0033474C" w:rsidRPr="00F14188" w:rsidRDefault="00CF2941" w:rsidP="001A498E">
      <w:pPr>
        <w:pStyle w:val="InfoBlue"/>
      </w:pPr>
      <w:r w:rsidRPr="00F14188">
        <w:t>Users successfully log into their account and access the “Change password” function</w:t>
      </w:r>
    </w:p>
    <w:p w14:paraId="22B66298" w14:textId="77777777" w:rsidR="0033474C" w:rsidRPr="00F14188" w:rsidRDefault="00000000">
      <w:pPr>
        <w:pStyle w:val="Heading1"/>
        <w:widowControl/>
        <w:rPr>
          <w:rFonts w:ascii="Times New Roman" w:hAnsi="Times New Roman"/>
        </w:rPr>
      </w:pPr>
      <w:bookmarkStart w:id="27" w:name="_Toc423410255"/>
      <w:bookmarkStart w:id="28" w:name="_Toc425054514"/>
      <w:bookmarkStart w:id="29" w:name="_Toc508098440"/>
      <w:r w:rsidRPr="00F14188">
        <w:rPr>
          <w:rFonts w:ascii="Times New Roman" w:hAnsi="Times New Roman"/>
        </w:rPr>
        <w:t>Postconditions</w:t>
      </w:r>
      <w:bookmarkEnd w:id="27"/>
      <w:bookmarkEnd w:id="28"/>
      <w:bookmarkEnd w:id="29"/>
    </w:p>
    <w:p w14:paraId="49F13596" w14:textId="1623C4BF" w:rsidR="0033474C" w:rsidRPr="00F14188" w:rsidRDefault="00CF2941" w:rsidP="001A498E">
      <w:pPr>
        <w:pStyle w:val="InfoBlue"/>
      </w:pPr>
      <w:r w:rsidRPr="00F14188">
        <w:t>The system shows successfully change password message</w:t>
      </w:r>
    </w:p>
    <w:p w14:paraId="2EA13C18" w14:textId="2F690675" w:rsidR="0033474C" w:rsidRPr="00F14188" w:rsidRDefault="00000000" w:rsidP="00CF2941">
      <w:pPr>
        <w:pStyle w:val="Heading1"/>
        <w:rPr>
          <w:rFonts w:ascii="Times New Roman" w:hAnsi="Times New Roman"/>
        </w:rPr>
      </w:pPr>
      <w:bookmarkStart w:id="30" w:name="_Toc508098442"/>
      <w:r w:rsidRPr="00F14188">
        <w:rPr>
          <w:rFonts w:ascii="Times New Roman" w:hAnsi="Times New Roman"/>
        </w:rPr>
        <w:t>Extension Points</w:t>
      </w:r>
      <w:bookmarkEnd w:id="30"/>
    </w:p>
    <w:p w14:paraId="6A101D6F" w14:textId="58F5E6EE" w:rsidR="001E12D6" w:rsidRPr="00F14188" w:rsidRDefault="000A5E73" w:rsidP="001E12D6">
      <w:pPr>
        <w:ind w:left="720"/>
      </w:pPr>
      <w:r w:rsidRPr="00F14188">
        <w:t xml:space="preserve">None </w:t>
      </w:r>
    </w:p>
    <w:p w14:paraId="6CA919DE" w14:textId="6DC5CFC2" w:rsidR="00C13EF4" w:rsidRPr="00F14188" w:rsidRDefault="00C13EF4" w:rsidP="00C13EF4">
      <w:pPr>
        <w:pStyle w:val="Heading1"/>
        <w:rPr>
          <w:rFonts w:ascii="Times New Roman" w:hAnsi="Times New Roman"/>
        </w:rPr>
      </w:pPr>
      <w:r w:rsidRPr="00F14188">
        <w:rPr>
          <w:rFonts w:ascii="Times New Roman" w:hAnsi="Times New Roman"/>
        </w:rPr>
        <w:lastRenderedPageBreak/>
        <w:t>Prototype</w:t>
      </w:r>
    </w:p>
    <w:p w14:paraId="32150901" w14:textId="7DA1F49B" w:rsidR="00C13EF4" w:rsidRPr="00F14188" w:rsidRDefault="00786F9E" w:rsidP="00C13EF4">
      <w:r w:rsidRPr="00F14188">
        <w:rPr>
          <w:noProof/>
        </w:rPr>
        <w:drawing>
          <wp:inline distT="0" distB="0" distL="0" distR="0" wp14:anchorId="4931C842" wp14:editId="15DC5FD3">
            <wp:extent cx="2380845" cy="47446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008" cy="47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EF4" w:rsidRPr="00F14188">
        <w:rPr>
          <w:noProof/>
        </w:rPr>
        <w:drawing>
          <wp:inline distT="0" distB="0" distL="0" distR="0" wp14:anchorId="55087FFE" wp14:editId="2426C00A">
            <wp:extent cx="2407920" cy="4708442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894" cy="47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EF4" w:rsidRPr="00F14188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CD7DDD3" wp14:editId="6065DB91">
            <wp:extent cx="2438400" cy="4775902"/>
            <wp:effectExtent l="0" t="0" r="0" b="5715"/>
            <wp:docPr id="2" name="Picture 2" descr="A close-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24" cy="479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EF4" w:rsidRPr="00F14188">
        <w:rPr>
          <w:noProof/>
        </w:rPr>
        <w:drawing>
          <wp:inline distT="0" distB="0" distL="0" distR="0" wp14:anchorId="1729A0CC" wp14:editId="330A7865">
            <wp:extent cx="2407920" cy="4708442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894" cy="47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F079" w14:textId="6A295DD4" w:rsidR="00C13EF4" w:rsidRPr="00F14188" w:rsidRDefault="00C13EF4" w:rsidP="00C13EF4">
      <w:r w:rsidRPr="00F14188">
        <w:rPr>
          <w:noProof/>
        </w:rPr>
        <w:lastRenderedPageBreak/>
        <w:drawing>
          <wp:inline distT="0" distB="0" distL="0" distR="0" wp14:anchorId="2AE308FF" wp14:editId="62DCE6DE">
            <wp:extent cx="2417618" cy="4524319"/>
            <wp:effectExtent l="0" t="0" r="190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859" cy="45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188">
        <w:rPr>
          <w:noProof/>
        </w:rPr>
        <w:drawing>
          <wp:inline distT="0" distB="0" distL="0" distR="0" wp14:anchorId="50018ED1" wp14:editId="66D0CAFB">
            <wp:extent cx="2410691" cy="4520046"/>
            <wp:effectExtent l="0" t="0" r="889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981" cy="4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EF4" w:rsidRPr="00F1418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78F0" w14:textId="77777777" w:rsidR="00994105" w:rsidRDefault="00994105">
      <w:pPr>
        <w:spacing w:line="240" w:lineRule="auto"/>
      </w:pPr>
      <w:r>
        <w:separator/>
      </w:r>
    </w:p>
  </w:endnote>
  <w:endnote w:type="continuationSeparator" w:id="0">
    <w:p w14:paraId="23876D2E" w14:textId="77777777" w:rsidR="00994105" w:rsidRDefault="00994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3474C" w14:paraId="7EA5518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19A3" w14:textId="77777777" w:rsidR="0033474C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F343A0" w14:textId="6A506D27" w:rsidR="0033474C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57364">
              <w:t>&lt;</w:t>
            </w:r>
            <w:r w:rsidR="00F14188">
              <w:t>Team 3</w:t>
            </w:r>
            <w:r w:rsidR="00057364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478C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7640EB" w14:textId="77777777" w:rsidR="0033474C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734D5C6" w14:textId="77777777" w:rsidR="0033474C" w:rsidRDefault="00334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4C75" w14:textId="77777777" w:rsidR="00994105" w:rsidRDefault="00994105">
      <w:pPr>
        <w:spacing w:line="240" w:lineRule="auto"/>
      </w:pPr>
      <w:r>
        <w:separator/>
      </w:r>
    </w:p>
  </w:footnote>
  <w:footnote w:type="continuationSeparator" w:id="0">
    <w:p w14:paraId="37B582AC" w14:textId="77777777" w:rsidR="00994105" w:rsidRDefault="00994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8C50" w14:textId="77777777" w:rsidR="0033474C" w:rsidRDefault="0033474C">
    <w:pPr>
      <w:rPr>
        <w:sz w:val="24"/>
      </w:rPr>
    </w:pPr>
  </w:p>
  <w:p w14:paraId="183EC111" w14:textId="77777777" w:rsidR="0033474C" w:rsidRDefault="0033474C">
    <w:pPr>
      <w:pBdr>
        <w:top w:val="single" w:sz="6" w:space="1" w:color="auto"/>
      </w:pBdr>
      <w:rPr>
        <w:sz w:val="24"/>
      </w:rPr>
    </w:pPr>
  </w:p>
  <w:p w14:paraId="3A816126" w14:textId="15F43ADE" w:rsidR="0033474C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57364">
      <w:rPr>
        <w:rFonts w:ascii="Arial" w:hAnsi="Arial"/>
        <w:b/>
        <w:sz w:val="36"/>
      </w:rPr>
      <w:t>&lt;</w:t>
    </w:r>
    <w:r w:rsidR="00F14188">
      <w:rPr>
        <w:rFonts w:ascii="Arial" w:hAnsi="Arial"/>
        <w:b/>
        <w:sz w:val="36"/>
      </w:rPr>
      <w:t>Team 3</w:t>
    </w:r>
    <w:r w:rsidR="0005736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078BC95" w14:textId="77777777" w:rsidR="0033474C" w:rsidRDefault="0033474C">
    <w:pPr>
      <w:pBdr>
        <w:bottom w:val="single" w:sz="6" w:space="1" w:color="auto"/>
      </w:pBdr>
      <w:jc w:val="right"/>
      <w:rPr>
        <w:sz w:val="24"/>
      </w:rPr>
    </w:pPr>
  </w:p>
  <w:p w14:paraId="02E76870" w14:textId="77777777" w:rsidR="0033474C" w:rsidRDefault="003347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474C" w14:paraId="10CF1822" w14:textId="77777777">
      <w:tc>
        <w:tcPr>
          <w:tcW w:w="6379" w:type="dxa"/>
        </w:tcPr>
        <w:p w14:paraId="0E4A9E2F" w14:textId="19E62942" w:rsidR="0033474C" w:rsidRDefault="00000000">
          <w:fldSimple w:instr="subject  \* Mergeformat ">
            <w:r w:rsidR="00057364">
              <w:t>&lt;</w:t>
            </w:r>
            <w:r w:rsidR="00F14188">
              <w:t xml:space="preserve">A </w:t>
            </w:r>
            <w:r w:rsidR="00057364">
              <w:t xml:space="preserve">BIDV </w:t>
            </w:r>
            <w:r w:rsidR="00F14188">
              <w:t xml:space="preserve">based </w:t>
            </w:r>
            <w:r w:rsidR="00057364">
              <w:t>Smart Banking</w:t>
            </w:r>
            <w:r w:rsidR="00F14188">
              <w:t xml:space="preserve"> app</w:t>
            </w:r>
            <w:r w:rsidR="00057364">
              <w:t>&gt;</w:t>
            </w:r>
          </w:fldSimple>
        </w:p>
      </w:tc>
      <w:tc>
        <w:tcPr>
          <w:tcW w:w="3179" w:type="dxa"/>
        </w:tcPr>
        <w:p w14:paraId="5FA324FE" w14:textId="77777777" w:rsidR="0033474C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3474C" w14:paraId="2C580A2E" w14:textId="77777777">
      <w:tc>
        <w:tcPr>
          <w:tcW w:w="6379" w:type="dxa"/>
        </w:tcPr>
        <w:p w14:paraId="73DD9B47" w14:textId="52C65053" w:rsidR="0033474C" w:rsidRDefault="00000000">
          <w:fldSimple w:instr="title  \* Mergeformat ">
            <w:r w:rsidR="00057364">
              <w:t>Use-Case Specification: &lt;Change Password&gt;</w:t>
            </w:r>
          </w:fldSimple>
        </w:p>
      </w:tc>
      <w:tc>
        <w:tcPr>
          <w:tcW w:w="3179" w:type="dxa"/>
        </w:tcPr>
        <w:p w14:paraId="179AE536" w14:textId="15A70497" w:rsidR="0033474C" w:rsidRDefault="00000000">
          <w:r>
            <w:t xml:space="preserve">  Date:  &lt;</w:t>
          </w:r>
          <w:r w:rsidR="00F14188">
            <w:t>27</w:t>
          </w:r>
          <w:r>
            <w:t>/</w:t>
          </w:r>
          <w:r w:rsidR="00F14188">
            <w:t>11</w:t>
          </w:r>
          <w:r>
            <w:t>/</w:t>
          </w:r>
          <w:r w:rsidR="00F14188">
            <w:t>2022</w:t>
          </w:r>
          <w:r>
            <w:t>&gt;</w:t>
          </w:r>
        </w:p>
      </w:tc>
    </w:tr>
    <w:tr w:rsidR="0033474C" w14:paraId="25A4F72A" w14:textId="77777777">
      <w:tc>
        <w:tcPr>
          <w:tcW w:w="9558" w:type="dxa"/>
          <w:gridSpan w:val="2"/>
        </w:tcPr>
        <w:p w14:paraId="488B5E14" w14:textId="2E21BCDC" w:rsidR="0033474C" w:rsidRDefault="00000000">
          <w:r>
            <w:t>&lt;</w:t>
          </w:r>
          <w:r w:rsidR="00F14188">
            <w:t xml:space="preserve">use-case </w:t>
          </w:r>
          <w:r w:rsidR="00057364">
            <w:t xml:space="preserve">specification </w:t>
          </w:r>
          <w:r>
            <w:t>document&gt;</w:t>
          </w:r>
        </w:p>
      </w:tc>
    </w:tr>
  </w:tbl>
  <w:p w14:paraId="44AACE30" w14:textId="77777777" w:rsidR="0033474C" w:rsidRDefault="00334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F53364"/>
    <w:multiLevelType w:val="multilevel"/>
    <w:tmpl w:val="9678DE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8B2F1C"/>
    <w:multiLevelType w:val="hybridMultilevel"/>
    <w:tmpl w:val="51A0EB98"/>
    <w:lvl w:ilvl="0" w:tplc="157E0ABC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816461">
    <w:abstractNumId w:val="0"/>
  </w:num>
  <w:num w:numId="2" w16cid:durableId="26897085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08806399">
    <w:abstractNumId w:val="10"/>
  </w:num>
  <w:num w:numId="4" w16cid:durableId="401027032">
    <w:abstractNumId w:val="21"/>
  </w:num>
  <w:num w:numId="5" w16cid:durableId="1036927554">
    <w:abstractNumId w:val="16"/>
  </w:num>
  <w:num w:numId="6" w16cid:durableId="248857666">
    <w:abstractNumId w:val="14"/>
  </w:num>
  <w:num w:numId="7" w16cid:durableId="170232301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83921336">
    <w:abstractNumId w:val="2"/>
  </w:num>
  <w:num w:numId="9" w16cid:durableId="745809435">
    <w:abstractNumId w:val="20"/>
  </w:num>
  <w:num w:numId="10" w16cid:durableId="478963368">
    <w:abstractNumId w:val="4"/>
  </w:num>
  <w:num w:numId="11" w16cid:durableId="324554870">
    <w:abstractNumId w:val="11"/>
  </w:num>
  <w:num w:numId="12" w16cid:durableId="2125493955">
    <w:abstractNumId w:val="9"/>
  </w:num>
  <w:num w:numId="13" w16cid:durableId="1898514924">
    <w:abstractNumId w:val="19"/>
  </w:num>
  <w:num w:numId="14" w16cid:durableId="1630866371">
    <w:abstractNumId w:val="8"/>
  </w:num>
  <w:num w:numId="15" w16cid:durableId="1581986486">
    <w:abstractNumId w:val="5"/>
  </w:num>
  <w:num w:numId="16" w16cid:durableId="717826194">
    <w:abstractNumId w:val="18"/>
  </w:num>
  <w:num w:numId="17" w16cid:durableId="650790632">
    <w:abstractNumId w:val="13"/>
  </w:num>
  <w:num w:numId="18" w16cid:durableId="1777090058">
    <w:abstractNumId w:val="6"/>
  </w:num>
  <w:num w:numId="19" w16cid:durableId="935746337">
    <w:abstractNumId w:val="12"/>
  </w:num>
  <w:num w:numId="20" w16cid:durableId="1032262443">
    <w:abstractNumId w:val="7"/>
  </w:num>
  <w:num w:numId="21" w16cid:durableId="2102677704">
    <w:abstractNumId w:val="17"/>
  </w:num>
  <w:num w:numId="22" w16cid:durableId="2124495945">
    <w:abstractNumId w:val="15"/>
  </w:num>
  <w:num w:numId="23" w16cid:durableId="2068213756">
    <w:abstractNumId w:val="0"/>
  </w:num>
  <w:num w:numId="24" w16cid:durableId="1620333132">
    <w:abstractNumId w:val="0"/>
  </w:num>
  <w:num w:numId="25" w16cid:durableId="1227914525">
    <w:abstractNumId w:val="0"/>
  </w:num>
  <w:num w:numId="26" w16cid:durableId="1452557749">
    <w:abstractNumId w:val="0"/>
  </w:num>
  <w:num w:numId="27" w16cid:durableId="1771243277">
    <w:abstractNumId w:val="0"/>
  </w:num>
  <w:num w:numId="28" w16cid:durableId="497161766">
    <w:abstractNumId w:val="0"/>
  </w:num>
  <w:num w:numId="29" w16cid:durableId="1931965748">
    <w:abstractNumId w:val="0"/>
  </w:num>
  <w:num w:numId="30" w16cid:durableId="2019113658">
    <w:abstractNumId w:val="0"/>
  </w:num>
  <w:num w:numId="31" w16cid:durableId="26295755">
    <w:abstractNumId w:val="3"/>
  </w:num>
  <w:num w:numId="32" w16cid:durableId="1815292101">
    <w:abstractNumId w:val="0"/>
  </w:num>
  <w:num w:numId="33" w16cid:durableId="1832913786">
    <w:abstractNumId w:val="0"/>
  </w:num>
  <w:num w:numId="34" w16cid:durableId="1601060062">
    <w:abstractNumId w:val="0"/>
  </w:num>
  <w:num w:numId="35" w16cid:durableId="1448507649">
    <w:abstractNumId w:val="0"/>
  </w:num>
  <w:num w:numId="36" w16cid:durableId="517888126">
    <w:abstractNumId w:val="0"/>
  </w:num>
  <w:num w:numId="37" w16cid:durableId="1976134271">
    <w:abstractNumId w:val="0"/>
  </w:num>
  <w:num w:numId="38" w16cid:durableId="92157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64"/>
    <w:rsid w:val="00057364"/>
    <w:rsid w:val="000A1A92"/>
    <w:rsid w:val="000A5E73"/>
    <w:rsid w:val="001A2492"/>
    <w:rsid w:val="001A498E"/>
    <w:rsid w:val="001E12D6"/>
    <w:rsid w:val="00236C07"/>
    <w:rsid w:val="00247A43"/>
    <w:rsid w:val="00293860"/>
    <w:rsid w:val="0032133F"/>
    <w:rsid w:val="0033474C"/>
    <w:rsid w:val="003546F9"/>
    <w:rsid w:val="00367BBA"/>
    <w:rsid w:val="005C3218"/>
    <w:rsid w:val="006502AF"/>
    <w:rsid w:val="00786F9E"/>
    <w:rsid w:val="00955F7C"/>
    <w:rsid w:val="009835B7"/>
    <w:rsid w:val="00994105"/>
    <w:rsid w:val="009B6526"/>
    <w:rsid w:val="00B80161"/>
    <w:rsid w:val="00C062E0"/>
    <w:rsid w:val="00C13EF4"/>
    <w:rsid w:val="00C61BB0"/>
    <w:rsid w:val="00C771C6"/>
    <w:rsid w:val="00CF2941"/>
    <w:rsid w:val="00D16BD1"/>
    <w:rsid w:val="00D703EA"/>
    <w:rsid w:val="00D9272F"/>
    <w:rsid w:val="00E478CF"/>
    <w:rsid w:val="00F14188"/>
    <w:rsid w:val="00F44B37"/>
    <w:rsid w:val="00F7098D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1781B"/>
  <w15:chartTrackingRefBased/>
  <w15:docId w15:val="{18385208-4366-4EEF-8502-D1A68733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498E"/>
    <w:pPr>
      <w:spacing w:after="120"/>
      <w:ind w:left="720"/>
    </w:pPr>
    <w:rPr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OneDrive\M&#225;y%20t&#237;nh\FINAL-PROJECT\UC6%20-%20Change%20Password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157</TotalTime>
  <Pages>8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keywords/>
  <dc:description/>
  <cp:lastModifiedBy>Lai Thi Minh Trang</cp:lastModifiedBy>
  <cp:revision>9</cp:revision>
  <cp:lastPrinted>1899-12-31T17:00:00Z</cp:lastPrinted>
  <dcterms:created xsi:type="dcterms:W3CDTF">2022-11-27T06:40:00Z</dcterms:created>
  <dcterms:modified xsi:type="dcterms:W3CDTF">2022-12-17T17:19:00Z</dcterms:modified>
</cp:coreProperties>
</file>