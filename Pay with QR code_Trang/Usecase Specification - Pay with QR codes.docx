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6A8C" w14:textId="1D5BBCDF" w:rsidR="0095526C" w:rsidRDefault="0000000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14903">
        <w:t>&lt;</w:t>
      </w:r>
      <w:r w:rsidR="00244500">
        <w:t xml:space="preserve">A </w:t>
      </w:r>
      <w:r w:rsidR="00B14903">
        <w:t xml:space="preserve">BIDV </w:t>
      </w:r>
      <w:r w:rsidR="00244500">
        <w:t xml:space="preserve">based </w:t>
      </w:r>
      <w:r w:rsidR="00B14903">
        <w:t>Smart Banking</w:t>
      </w:r>
      <w:r w:rsidR="00244500">
        <w:t xml:space="preserve"> app</w:t>
      </w:r>
      <w:r w:rsidR="00B14903">
        <w:t>&gt;</w:t>
      </w:r>
      <w:r>
        <w:fldChar w:fldCharType="end"/>
      </w:r>
    </w:p>
    <w:p w14:paraId="7C7B4683" w14:textId="4BDB2E9A" w:rsidR="0095526C" w:rsidRDefault="00000000">
      <w:pPr>
        <w:pStyle w:val="Title"/>
        <w:jc w:val="right"/>
      </w:pPr>
      <w:fldSimple w:instr="title  \* Mergeformat ">
        <w:r w:rsidR="00B14903">
          <w:t>Use-Case Specification: &lt;Pay with QR codes&gt;</w:t>
        </w:r>
      </w:fldSimple>
    </w:p>
    <w:p w14:paraId="204CFEA3" w14:textId="77777777" w:rsidR="0095526C" w:rsidRDefault="0095526C">
      <w:pPr>
        <w:pStyle w:val="Title"/>
        <w:jc w:val="right"/>
      </w:pPr>
    </w:p>
    <w:p w14:paraId="44D16E2F" w14:textId="77777777" w:rsidR="0095526C" w:rsidRDefault="00000000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317CD90B" w14:textId="77777777" w:rsidR="0095526C" w:rsidRDefault="0095526C"/>
    <w:p w14:paraId="1D9F37EA" w14:textId="131DA10B" w:rsidR="00B14903" w:rsidRDefault="00B14903" w:rsidP="005C01A1">
      <w:pPr>
        <w:pStyle w:val="InfoBlue"/>
      </w:pPr>
    </w:p>
    <w:p w14:paraId="0030D957" w14:textId="15324906" w:rsidR="0095526C" w:rsidRDefault="00000000" w:rsidP="005C01A1">
      <w:pPr>
        <w:pStyle w:val="InfoBlue"/>
      </w:pPr>
      <w:r>
        <w:t xml:space="preserve"> </w:t>
      </w:r>
    </w:p>
    <w:p w14:paraId="6D0E7D19" w14:textId="77777777" w:rsidR="0095526C" w:rsidRDefault="0095526C"/>
    <w:p w14:paraId="5FE22583" w14:textId="77777777" w:rsidR="0095526C" w:rsidRDefault="0095526C">
      <w:pPr>
        <w:pStyle w:val="BodyText"/>
      </w:pPr>
    </w:p>
    <w:p w14:paraId="01C5FD5E" w14:textId="77777777" w:rsidR="0095526C" w:rsidRDefault="0095526C">
      <w:pPr>
        <w:pStyle w:val="BodyText"/>
      </w:pPr>
    </w:p>
    <w:p w14:paraId="2395AC68" w14:textId="77777777" w:rsidR="0095526C" w:rsidRDefault="0095526C">
      <w:pPr>
        <w:sectPr w:rsidR="0095526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03E089" w14:textId="77777777" w:rsidR="0095526C" w:rsidRDefault="000000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5526C" w14:paraId="1EDB7356" w14:textId="77777777">
        <w:tc>
          <w:tcPr>
            <w:tcW w:w="2304" w:type="dxa"/>
          </w:tcPr>
          <w:p w14:paraId="6FC9AE93" w14:textId="77777777" w:rsidR="0095526C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73B3032" w14:textId="77777777" w:rsidR="0095526C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B4AC22" w14:textId="77777777" w:rsidR="0095526C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23C5025" w14:textId="77777777" w:rsidR="0095526C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526C" w14:paraId="3D359D18" w14:textId="77777777">
        <w:tc>
          <w:tcPr>
            <w:tcW w:w="2304" w:type="dxa"/>
          </w:tcPr>
          <w:p w14:paraId="63E46030" w14:textId="77777777" w:rsidR="0095526C" w:rsidRDefault="00000000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4B4B093F" w14:textId="77777777" w:rsidR="0095526C" w:rsidRDefault="00000000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18AEA0BD" w14:textId="77777777" w:rsidR="0095526C" w:rsidRDefault="00000000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E5926E2" w14:textId="77777777" w:rsidR="0095526C" w:rsidRDefault="00000000">
            <w:pPr>
              <w:pStyle w:val="Tabletext"/>
            </w:pPr>
            <w:r>
              <w:t>&lt;name&gt;</w:t>
            </w:r>
          </w:p>
        </w:tc>
      </w:tr>
      <w:tr w:rsidR="0095526C" w14:paraId="7482B335" w14:textId="77777777">
        <w:tc>
          <w:tcPr>
            <w:tcW w:w="2304" w:type="dxa"/>
          </w:tcPr>
          <w:p w14:paraId="4CD87843" w14:textId="0B149119" w:rsidR="0095526C" w:rsidRDefault="00374409">
            <w:pPr>
              <w:pStyle w:val="Tabletext"/>
            </w:pPr>
            <w:r>
              <w:t>&lt;2</w:t>
            </w:r>
            <w:r w:rsidR="00CF517A">
              <w:t>8</w:t>
            </w:r>
            <w:r>
              <w:t>/11/2022&gt;</w:t>
            </w:r>
          </w:p>
        </w:tc>
        <w:tc>
          <w:tcPr>
            <w:tcW w:w="1152" w:type="dxa"/>
          </w:tcPr>
          <w:p w14:paraId="278A7450" w14:textId="17536233" w:rsidR="0095526C" w:rsidRDefault="00374409">
            <w:pPr>
              <w:pStyle w:val="Tabletext"/>
            </w:pPr>
            <w:r>
              <w:t>&lt;1.</w:t>
            </w:r>
            <w:r w:rsidR="00114373">
              <w:t>0</w:t>
            </w:r>
            <w:r>
              <w:t>&gt;</w:t>
            </w:r>
          </w:p>
        </w:tc>
        <w:tc>
          <w:tcPr>
            <w:tcW w:w="3744" w:type="dxa"/>
          </w:tcPr>
          <w:p w14:paraId="059CEFF7" w14:textId="2A3108FB" w:rsidR="0095526C" w:rsidRDefault="00374409">
            <w:pPr>
              <w:pStyle w:val="Tabletext"/>
            </w:pPr>
            <w:r>
              <w:t>&lt;</w:t>
            </w:r>
            <w:r w:rsidR="00244500">
              <w:t>Analyse and write</w:t>
            </w:r>
            <w:r>
              <w:t xml:space="preserve"> use case&gt;</w:t>
            </w:r>
          </w:p>
        </w:tc>
        <w:tc>
          <w:tcPr>
            <w:tcW w:w="2304" w:type="dxa"/>
          </w:tcPr>
          <w:p w14:paraId="70AE9478" w14:textId="6C51F0FD" w:rsidR="0095526C" w:rsidRDefault="00374409">
            <w:pPr>
              <w:pStyle w:val="Tabletext"/>
            </w:pPr>
            <w:r>
              <w:t>&lt;Lai Trang&gt;</w:t>
            </w:r>
          </w:p>
        </w:tc>
      </w:tr>
      <w:tr w:rsidR="0095526C" w14:paraId="6EBA9427" w14:textId="77777777">
        <w:tc>
          <w:tcPr>
            <w:tcW w:w="2304" w:type="dxa"/>
          </w:tcPr>
          <w:p w14:paraId="5521DC95" w14:textId="77777777" w:rsidR="0095526C" w:rsidRDefault="0095526C">
            <w:pPr>
              <w:pStyle w:val="Tabletext"/>
            </w:pPr>
          </w:p>
        </w:tc>
        <w:tc>
          <w:tcPr>
            <w:tcW w:w="1152" w:type="dxa"/>
          </w:tcPr>
          <w:p w14:paraId="0F18225D" w14:textId="77777777" w:rsidR="0095526C" w:rsidRDefault="0095526C">
            <w:pPr>
              <w:pStyle w:val="Tabletext"/>
            </w:pPr>
          </w:p>
        </w:tc>
        <w:tc>
          <w:tcPr>
            <w:tcW w:w="3744" w:type="dxa"/>
          </w:tcPr>
          <w:p w14:paraId="2BEB0248" w14:textId="77777777" w:rsidR="0095526C" w:rsidRDefault="0095526C">
            <w:pPr>
              <w:pStyle w:val="Tabletext"/>
            </w:pPr>
          </w:p>
        </w:tc>
        <w:tc>
          <w:tcPr>
            <w:tcW w:w="2304" w:type="dxa"/>
          </w:tcPr>
          <w:p w14:paraId="71C35C58" w14:textId="77777777" w:rsidR="0095526C" w:rsidRDefault="0095526C">
            <w:pPr>
              <w:pStyle w:val="Tabletext"/>
            </w:pPr>
          </w:p>
        </w:tc>
      </w:tr>
      <w:tr w:rsidR="0095526C" w14:paraId="7D4532F3" w14:textId="77777777">
        <w:tc>
          <w:tcPr>
            <w:tcW w:w="2304" w:type="dxa"/>
          </w:tcPr>
          <w:p w14:paraId="06D2837F" w14:textId="77777777" w:rsidR="0095526C" w:rsidRDefault="0095526C">
            <w:pPr>
              <w:pStyle w:val="Tabletext"/>
            </w:pPr>
          </w:p>
        </w:tc>
        <w:tc>
          <w:tcPr>
            <w:tcW w:w="1152" w:type="dxa"/>
          </w:tcPr>
          <w:p w14:paraId="550B6532" w14:textId="77777777" w:rsidR="0095526C" w:rsidRDefault="0095526C">
            <w:pPr>
              <w:pStyle w:val="Tabletext"/>
            </w:pPr>
          </w:p>
        </w:tc>
        <w:tc>
          <w:tcPr>
            <w:tcW w:w="3744" w:type="dxa"/>
          </w:tcPr>
          <w:p w14:paraId="313602A3" w14:textId="77777777" w:rsidR="0095526C" w:rsidRDefault="0095526C">
            <w:pPr>
              <w:pStyle w:val="Tabletext"/>
            </w:pPr>
          </w:p>
        </w:tc>
        <w:tc>
          <w:tcPr>
            <w:tcW w:w="2304" w:type="dxa"/>
          </w:tcPr>
          <w:p w14:paraId="000FE808" w14:textId="77777777" w:rsidR="0095526C" w:rsidRDefault="0095526C">
            <w:pPr>
              <w:pStyle w:val="Tabletext"/>
            </w:pPr>
          </w:p>
        </w:tc>
      </w:tr>
    </w:tbl>
    <w:p w14:paraId="62C08F62" w14:textId="77777777" w:rsidR="0095526C" w:rsidRDefault="0095526C"/>
    <w:p w14:paraId="7581DCDB" w14:textId="77777777" w:rsidR="00CF517A" w:rsidRDefault="00CF517A">
      <w:pPr>
        <w:pStyle w:val="Title"/>
      </w:pPr>
    </w:p>
    <w:p w14:paraId="0C090CAE" w14:textId="5238230F" w:rsidR="00CF517A" w:rsidRDefault="00CF517A" w:rsidP="00CF517A">
      <w:pPr>
        <w:pStyle w:val="Title"/>
        <w:tabs>
          <w:tab w:val="left" w:pos="3760"/>
        </w:tabs>
        <w:jc w:val="left"/>
      </w:pPr>
      <w:r>
        <w:tab/>
      </w:r>
    </w:p>
    <w:p w14:paraId="10499ADD" w14:textId="1202AF3A" w:rsidR="0095526C" w:rsidRDefault="00000000">
      <w:pPr>
        <w:pStyle w:val="Title"/>
      </w:pPr>
      <w:r w:rsidRPr="00CF517A">
        <w:br w:type="page"/>
      </w:r>
      <w:r>
        <w:lastRenderedPageBreak/>
        <w:t>Table of Contents</w:t>
      </w:r>
    </w:p>
    <w:p w14:paraId="72C6D837" w14:textId="29B71C9D" w:rsidR="0095526C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14903">
        <w:rPr>
          <w:noProof/>
          <w:szCs w:val="24"/>
        </w:rPr>
        <w:t>Pay with QR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619E34" w14:textId="77777777" w:rsidR="0095526C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FF2435" w14:textId="77777777" w:rsidR="0095526C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CCDA2" w14:textId="77777777" w:rsidR="0095526C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9AB85" w14:textId="77777777" w:rsidR="0095526C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060E31" w14:textId="77777777" w:rsidR="0095526C" w:rsidRDefault="00000000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B57D3" w14:textId="77777777" w:rsidR="0095526C" w:rsidRDefault="00000000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451452" w14:textId="77777777" w:rsidR="0095526C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293905" w14:textId="77777777" w:rsidR="0095526C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7D6D99" w14:textId="77777777" w:rsidR="0095526C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E27F4B" w14:textId="77777777" w:rsidR="0095526C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3A2BB2" w14:textId="77777777" w:rsidR="0095526C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AB487E" w14:textId="77777777" w:rsidR="0095526C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08FB24" w14:textId="77777777" w:rsidR="0095526C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976719" w14:textId="77777777" w:rsidR="0095526C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E209F9" w14:textId="31ED4C71" w:rsidR="0095526C" w:rsidRDefault="00000000" w:rsidP="00374409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B14903">
          <w:t>Use-Case Specification: &lt;</w:t>
        </w:r>
        <w:r w:rsidR="00374409">
          <w:t>Pay with QR codes</w:t>
        </w:r>
        <w:r w:rsidR="00B14903">
          <w:t>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FA58313" w14:textId="2B23E44F" w:rsidR="0095526C" w:rsidRDefault="00374409">
      <w:pPr>
        <w:pStyle w:val="Heading1"/>
      </w:pPr>
      <w:bookmarkStart w:id="2" w:name="_Toc423410238"/>
      <w:bookmarkStart w:id="3" w:name="_Toc425054504"/>
      <w:r>
        <w:t>Pay with QR codes</w:t>
      </w:r>
    </w:p>
    <w:p w14:paraId="60381EA0" w14:textId="2F807B15" w:rsidR="0095526C" w:rsidRDefault="00000000" w:rsidP="00374409">
      <w:pPr>
        <w:pStyle w:val="Heading2"/>
      </w:pPr>
      <w:bookmarkStart w:id="4" w:name="_Toc508098430"/>
      <w:r>
        <w:t>Brief Description</w:t>
      </w:r>
      <w:bookmarkEnd w:id="2"/>
      <w:bookmarkEnd w:id="3"/>
      <w:bookmarkEnd w:id="4"/>
    </w:p>
    <w:p w14:paraId="6EFEACE4" w14:textId="5879F16C" w:rsidR="00374409" w:rsidRPr="00374409" w:rsidRDefault="00374409" w:rsidP="00374409">
      <w:pPr>
        <w:ind w:left="720"/>
      </w:pPr>
      <w:r>
        <w:t>This document describes the process of users paying their products via QR codes in the BIDV Smart Banking application</w:t>
      </w:r>
    </w:p>
    <w:p w14:paraId="63FBC760" w14:textId="77777777" w:rsidR="0095526C" w:rsidRDefault="00000000">
      <w:pPr>
        <w:pStyle w:val="Heading1"/>
        <w:widowControl/>
      </w:pPr>
      <w:bookmarkStart w:id="5" w:name="_Toc423410239"/>
      <w:bookmarkStart w:id="6" w:name="_Toc425054505"/>
      <w:bookmarkStart w:id="7" w:name="_Toc508098431"/>
      <w:r>
        <w:t>Flow of Events</w:t>
      </w:r>
      <w:bookmarkEnd w:id="5"/>
      <w:bookmarkEnd w:id="6"/>
      <w:bookmarkEnd w:id="7"/>
    </w:p>
    <w:p w14:paraId="065B4AEE" w14:textId="37D83291" w:rsidR="0095526C" w:rsidRDefault="00000000" w:rsidP="00374409">
      <w:pPr>
        <w:pStyle w:val="Heading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14:paraId="7C18B37F" w14:textId="72436B89" w:rsidR="00374409" w:rsidRDefault="00374409" w:rsidP="00374409">
      <w:pPr>
        <w:ind w:left="720"/>
      </w:pPr>
      <w:r>
        <w:t>Step 1: User clicks on the “QR” button</w:t>
      </w:r>
    </w:p>
    <w:p w14:paraId="1F8158BD" w14:textId="750FF48A" w:rsidR="00374409" w:rsidRDefault="00374409" w:rsidP="00374409">
      <w:pPr>
        <w:ind w:left="720"/>
      </w:pPr>
      <w:r>
        <w:t>Step 2: The system shows a “Scan</w:t>
      </w:r>
      <w:r w:rsidR="00D34615">
        <w:t xml:space="preserve"> QR” screen to the user</w:t>
      </w:r>
    </w:p>
    <w:p w14:paraId="00254A06" w14:textId="7DA6EE83" w:rsidR="00D34615" w:rsidRDefault="00D34615" w:rsidP="00374409">
      <w:pPr>
        <w:ind w:left="720"/>
      </w:pPr>
      <w:r>
        <w:t>Step 3: User scans the QR code on the product</w:t>
      </w:r>
    </w:p>
    <w:p w14:paraId="08191B78" w14:textId="607F6617" w:rsidR="00D34615" w:rsidRDefault="00D34615" w:rsidP="00374409">
      <w:pPr>
        <w:ind w:left="720"/>
      </w:pPr>
      <w:r>
        <w:t xml:space="preserve">Step 4: The system </w:t>
      </w:r>
      <w:r w:rsidR="00642667">
        <w:t>shows</w:t>
      </w:r>
      <w:r>
        <w:t xml:space="preserve"> information’s product on the “Billing Information” screen to the user</w:t>
      </w:r>
    </w:p>
    <w:p w14:paraId="1EAD8173" w14:textId="65634C71" w:rsidR="00D34615" w:rsidRDefault="00D34615" w:rsidP="00374409">
      <w:pPr>
        <w:ind w:left="720"/>
      </w:pPr>
      <w:r>
        <w:t xml:space="preserve">Step 5: </w:t>
      </w:r>
      <w:r w:rsidR="00D11F83">
        <w:t xml:space="preserve">User enter required information (Information about the product users </w:t>
      </w:r>
      <w:proofErr w:type="gramStart"/>
      <w:r w:rsidR="00D11F83">
        <w:t>have to</w:t>
      </w:r>
      <w:proofErr w:type="gramEnd"/>
      <w:r w:rsidR="00D11F83">
        <w:t xml:space="preserve"> pay)</w:t>
      </w:r>
    </w:p>
    <w:p w14:paraId="64F658FD" w14:textId="07E66531" w:rsidR="00D11F83" w:rsidRDefault="00D11F83" w:rsidP="00374409">
      <w:pPr>
        <w:ind w:left="720"/>
      </w:pPr>
      <w:r>
        <w:tab/>
        <w:t xml:space="preserve">5.1: User enters </w:t>
      </w:r>
      <w:r w:rsidR="00663ADB">
        <w:t>A</w:t>
      </w:r>
      <w:r>
        <w:t>mount</w:t>
      </w:r>
    </w:p>
    <w:p w14:paraId="3677D680" w14:textId="08C5B989" w:rsidR="00D11F83" w:rsidRDefault="00D11F83" w:rsidP="00374409">
      <w:pPr>
        <w:ind w:left="720"/>
      </w:pPr>
      <w:r>
        <w:tab/>
        <w:t xml:space="preserve">5.2: User enter </w:t>
      </w:r>
      <w:r w:rsidR="00663ADB">
        <w:t>T</w:t>
      </w:r>
      <w:r>
        <w:t>ransaction remark</w:t>
      </w:r>
      <w:r w:rsidR="00663ADB">
        <w:t xml:space="preserve"> (maximum 150 characters)</w:t>
      </w:r>
      <w:r>
        <w:t xml:space="preserve"> (optional)</w:t>
      </w:r>
    </w:p>
    <w:p w14:paraId="0A6B0647" w14:textId="0936A2ED" w:rsidR="00D11F83" w:rsidRDefault="00D11F83" w:rsidP="00374409">
      <w:pPr>
        <w:ind w:left="720"/>
      </w:pPr>
      <w:r>
        <w:t xml:space="preserve">Step 6: </w:t>
      </w:r>
      <w:r w:rsidR="00A71885">
        <w:t>User clicks on the “Pay” button</w:t>
      </w:r>
    </w:p>
    <w:p w14:paraId="101502AA" w14:textId="7DFC3CCE" w:rsidR="00A71885" w:rsidRDefault="00A71885" w:rsidP="00374409">
      <w:pPr>
        <w:ind w:left="720"/>
      </w:pPr>
      <w:r>
        <w:t>Step 7: The system will show the “Confirm transaction” screen to the user</w:t>
      </w:r>
    </w:p>
    <w:p w14:paraId="50B5A7BE" w14:textId="0E469B45" w:rsidR="00A71885" w:rsidRDefault="00A71885" w:rsidP="00374409">
      <w:pPr>
        <w:ind w:left="720"/>
      </w:pPr>
      <w:r>
        <w:t>Step 8: User enters the PIN Smart OTP registering before and clicks yes sign in the bottom right-hand conner</w:t>
      </w:r>
    </w:p>
    <w:p w14:paraId="45BF5472" w14:textId="3259DD47" w:rsidR="00A71885" w:rsidRDefault="008618D2" w:rsidP="00374409">
      <w:pPr>
        <w:ind w:left="720"/>
      </w:pPr>
      <w:r>
        <w:t>Step 9: The system automatically fills the OTP code</w:t>
      </w:r>
    </w:p>
    <w:p w14:paraId="3C8AB314" w14:textId="552BE46F" w:rsidR="008618D2" w:rsidRDefault="008618D2" w:rsidP="00374409">
      <w:pPr>
        <w:ind w:left="720"/>
      </w:pPr>
      <w:r>
        <w:t>Step 10: User clicks on the “Confirm” button within 120 seconds</w:t>
      </w:r>
    </w:p>
    <w:p w14:paraId="16E21042" w14:textId="3C750DB0" w:rsidR="008618D2" w:rsidRPr="00374409" w:rsidRDefault="008618D2" w:rsidP="008618D2">
      <w:pPr>
        <w:ind w:left="720"/>
      </w:pPr>
      <w:r>
        <w:t xml:space="preserve">Step </w:t>
      </w:r>
      <w:r w:rsidR="005A47FE">
        <w:t>11: The</w:t>
      </w:r>
      <w:r>
        <w:t xml:space="preserve"> system </w:t>
      </w:r>
      <w:r w:rsidR="005A47FE">
        <w:t>shows</w:t>
      </w:r>
      <w:r>
        <w:t xml:space="preserve"> a successful paying message</w:t>
      </w:r>
    </w:p>
    <w:p w14:paraId="159EF5FA" w14:textId="3517C163" w:rsidR="005C01A1" w:rsidRPr="005C01A1" w:rsidRDefault="00000000" w:rsidP="005C01A1">
      <w:pPr>
        <w:pStyle w:val="Heading2"/>
        <w:widowControl/>
      </w:pPr>
      <w:bookmarkStart w:id="11" w:name="_Toc423410241"/>
      <w:bookmarkStart w:id="12" w:name="_Toc425054507"/>
      <w:bookmarkStart w:id="13" w:name="_Toc508098433"/>
      <w:r>
        <w:t>Alternative Flows</w:t>
      </w:r>
      <w:bookmarkEnd w:id="11"/>
      <w:bookmarkEnd w:id="12"/>
      <w:bookmarkEnd w:id="13"/>
    </w:p>
    <w:p w14:paraId="02DCC6CB" w14:textId="0EAA0D6F" w:rsidR="005C01A1" w:rsidRDefault="005C01A1" w:rsidP="005C01A1">
      <w:pPr>
        <w:pStyle w:val="Heading3"/>
        <w:widowControl/>
      </w:pPr>
      <w:bookmarkStart w:id="14" w:name="_Toc423410242"/>
      <w:bookmarkStart w:id="15" w:name="_Toc425054508"/>
      <w:bookmarkStart w:id="16" w:name="_Toc508098434"/>
      <w:r>
        <w:t>&lt; Cancel the transaction (all steps) &gt;</w:t>
      </w:r>
      <w:bookmarkEnd w:id="14"/>
      <w:bookmarkEnd w:id="15"/>
      <w:bookmarkEnd w:id="16"/>
    </w:p>
    <w:p w14:paraId="1DFF18E2" w14:textId="15DDF47A" w:rsidR="005C01A1" w:rsidRDefault="005C01A1" w:rsidP="005C01A1">
      <w:pPr>
        <w:pStyle w:val="InfoBlue"/>
      </w:pPr>
      <w:r w:rsidRPr="005C01A1">
        <w:t>User can cancel the transaction by clicking the arrow in the top left-hand</w:t>
      </w:r>
    </w:p>
    <w:p w14:paraId="7EF8B539" w14:textId="11566421" w:rsidR="005C01A1" w:rsidRPr="005C01A1" w:rsidRDefault="005C01A1" w:rsidP="005C01A1">
      <w:pPr>
        <w:pStyle w:val="Heading3"/>
        <w:widowControl/>
      </w:pPr>
      <w:r>
        <w:t>&lt; No reply from user (all steps) &gt;</w:t>
      </w:r>
    </w:p>
    <w:p w14:paraId="0F210C09" w14:textId="6EA12A5B" w:rsidR="008618D2" w:rsidRDefault="005C01A1" w:rsidP="00405113">
      <w:pPr>
        <w:ind w:left="720"/>
      </w:pPr>
      <w:r>
        <w:t xml:space="preserve">If the system requires users input and they do not response within an allotted time, this operation will </w:t>
      </w:r>
      <w:r w:rsidR="00642667">
        <w:t>close,</w:t>
      </w:r>
      <w:r>
        <w:t xml:space="preserve"> and Login session has expired box appear and show a message “Session </w:t>
      </w:r>
      <w:r w:rsidR="00033CA2">
        <w:t>expired,</w:t>
      </w:r>
      <w:r>
        <w:t xml:space="preserve"> or your account has been logged in another device. Please login again”. Ask users login again if they want to continue or stop Pay by QR codes function</w:t>
      </w:r>
    </w:p>
    <w:p w14:paraId="115070D9" w14:textId="4CABC1AE" w:rsidR="005C01A1" w:rsidRDefault="005C01A1" w:rsidP="005C01A1">
      <w:pPr>
        <w:pStyle w:val="Heading3"/>
        <w:widowControl/>
      </w:pPr>
      <w:r>
        <w:t>&lt; The user enters wrong PIN code</w:t>
      </w:r>
      <w:r w:rsidR="00624D85">
        <w:t xml:space="preserve"> (step 8)</w:t>
      </w:r>
      <w:r>
        <w:t xml:space="preserve"> &gt;</w:t>
      </w:r>
    </w:p>
    <w:p w14:paraId="6E632179" w14:textId="1846E699" w:rsidR="005C01A1" w:rsidRDefault="005C01A1" w:rsidP="005C01A1">
      <w:pPr>
        <w:ind w:left="720"/>
      </w:pPr>
      <w:r>
        <w:t xml:space="preserve">If user enters the wrong PIN code, the system will show a notification “Incorrect PIN” and return </w:t>
      </w:r>
      <w:r w:rsidR="00624D85">
        <w:t>step 8. If user enter the wrong PIN code more than 5 times, the pay process will be automatically cancelled</w:t>
      </w:r>
    </w:p>
    <w:p w14:paraId="2A3713C2" w14:textId="6E7C0FE5" w:rsidR="00624D85" w:rsidRDefault="00624D85" w:rsidP="00624D85">
      <w:pPr>
        <w:pStyle w:val="Heading3"/>
        <w:widowControl/>
      </w:pPr>
      <w:r>
        <w:t>&lt; The user does not enter Confirm button within 120 seconds (step 10) &gt;</w:t>
      </w:r>
    </w:p>
    <w:p w14:paraId="0BBA3B7D" w14:textId="17FA2F06" w:rsidR="00624D85" w:rsidRDefault="00624D85" w:rsidP="00624D85">
      <w:pPr>
        <w:ind w:left="720"/>
      </w:pPr>
      <w:r>
        <w:t xml:space="preserve">If user does not enter “Confirm” button within 120 seconds, the system will automatically </w:t>
      </w:r>
      <w:r w:rsidR="00642667">
        <w:t>cancel</w:t>
      </w:r>
    </w:p>
    <w:p w14:paraId="024950F9" w14:textId="4968ED25" w:rsidR="00624D85" w:rsidRDefault="00624D85" w:rsidP="00624D85">
      <w:pPr>
        <w:pStyle w:val="Heading3"/>
        <w:widowControl/>
      </w:pPr>
      <w:r>
        <w:t xml:space="preserve">&lt; The amount </w:t>
      </w:r>
      <w:proofErr w:type="gramStart"/>
      <w:r w:rsidR="00642667">
        <w:t>has</w:t>
      </w:r>
      <w:r>
        <w:t xml:space="preserve"> to</w:t>
      </w:r>
      <w:proofErr w:type="gramEnd"/>
      <w:r>
        <w:t xml:space="preserve"> pay is greater than the available amount (step 5.1) &gt;</w:t>
      </w:r>
    </w:p>
    <w:p w14:paraId="44E602DD" w14:textId="7BB0078D" w:rsidR="00624D85" w:rsidRDefault="00624D85" w:rsidP="00624D85">
      <w:pPr>
        <w:ind w:left="720"/>
      </w:pPr>
      <w:r>
        <w:t>If users input the amount of money is greater than the available balance and then click “</w:t>
      </w:r>
      <w:r w:rsidR="00405113">
        <w:t>Pay</w:t>
      </w:r>
      <w:r>
        <w:t xml:space="preserve">” button in step </w:t>
      </w:r>
      <w:r w:rsidR="00405113">
        <w:t>6</w:t>
      </w:r>
      <w:r>
        <w:t>, the system will show a notification “The transaction amount exceeds the available balance. Please check again” then return step</w:t>
      </w:r>
      <w:r w:rsidR="00405113">
        <w:t xml:space="preserve"> 5.1</w:t>
      </w:r>
    </w:p>
    <w:p w14:paraId="2B1EA815" w14:textId="5FF39411" w:rsidR="00405113" w:rsidRDefault="00405113" w:rsidP="00405113">
      <w:pPr>
        <w:pStyle w:val="Heading3"/>
        <w:widowControl/>
      </w:pPr>
      <w:r>
        <w:t>&lt; The Amount is empty &gt;</w:t>
      </w:r>
    </w:p>
    <w:p w14:paraId="223A1CE4" w14:textId="78F027C5" w:rsidR="00405113" w:rsidRDefault="00405113" w:rsidP="00405113">
      <w:pPr>
        <w:ind w:left="720"/>
      </w:pPr>
      <w:r>
        <w:t>If users skip the amount, the system will show a notification “Please enter Amount” when pressing the “Pay” button in step 6 and then the system returns step 5.1</w:t>
      </w:r>
    </w:p>
    <w:p w14:paraId="56A22C94" w14:textId="77777777" w:rsidR="00624D85" w:rsidRPr="00624D85" w:rsidRDefault="00624D85" w:rsidP="00624D85">
      <w:pPr>
        <w:ind w:left="720"/>
      </w:pPr>
    </w:p>
    <w:p w14:paraId="1C2AAD7C" w14:textId="3D5997FB" w:rsidR="0095526C" w:rsidRDefault="00000000" w:rsidP="005A47FE">
      <w:pPr>
        <w:pStyle w:val="Heading1"/>
      </w:pPr>
      <w:bookmarkStart w:id="17" w:name="_Toc423410251"/>
      <w:bookmarkStart w:id="18" w:name="_Toc425054510"/>
      <w:bookmarkStart w:id="19" w:name="_Toc508098436"/>
      <w:r>
        <w:lastRenderedPageBreak/>
        <w:t>Special Requirements</w:t>
      </w:r>
      <w:bookmarkEnd w:id="17"/>
      <w:bookmarkEnd w:id="18"/>
      <w:bookmarkEnd w:id="19"/>
    </w:p>
    <w:p w14:paraId="08093C9E" w14:textId="68E292C7" w:rsidR="005A47FE" w:rsidRDefault="005A47FE" w:rsidP="005A47FE">
      <w:pPr>
        <w:pStyle w:val="Heading2"/>
      </w:pPr>
      <w:r>
        <w:t>&lt;Update and sync</w:t>
      </w:r>
      <w:r w:rsidR="00D10FBC">
        <w:t>h</w:t>
      </w:r>
      <w:r>
        <w:t>r</w:t>
      </w:r>
      <w:r w:rsidR="00D10FBC">
        <w:t>onize</w:t>
      </w:r>
      <w:r>
        <w:t>&gt;</w:t>
      </w:r>
    </w:p>
    <w:p w14:paraId="441FAEF2" w14:textId="26227F35" w:rsidR="005A47FE" w:rsidRPr="005A47FE" w:rsidRDefault="00D10FBC" w:rsidP="005A47FE">
      <w:pPr>
        <w:ind w:left="720"/>
      </w:pPr>
      <w:r>
        <w:rPr>
          <w:rStyle w:val="rynqvb"/>
          <w:lang w:val="en"/>
        </w:rPr>
        <w:t>The current amount is always updated and synchronized after making a transaction</w:t>
      </w:r>
    </w:p>
    <w:p w14:paraId="4BE4A94D" w14:textId="23DF3351" w:rsidR="0095526C" w:rsidRDefault="00000000" w:rsidP="001823CC">
      <w:pPr>
        <w:pStyle w:val="Heading1"/>
        <w:widowControl/>
      </w:pPr>
      <w:bookmarkStart w:id="20" w:name="_Toc423410253"/>
      <w:bookmarkStart w:id="21" w:name="_Toc425054512"/>
      <w:bookmarkStart w:id="22" w:name="_Toc508098438"/>
      <w:r>
        <w:t>Preconditions</w:t>
      </w:r>
      <w:bookmarkEnd w:id="20"/>
      <w:bookmarkEnd w:id="21"/>
      <w:bookmarkEnd w:id="22"/>
    </w:p>
    <w:p w14:paraId="1E3FC61E" w14:textId="347E2297" w:rsidR="0095526C" w:rsidRDefault="006730D4" w:rsidP="006730D4">
      <w:pPr>
        <w:pStyle w:val="Heading2"/>
      </w:pPr>
      <w:r>
        <w:t>&lt;</w:t>
      </w:r>
      <w:r w:rsidR="001823CC">
        <w:t>The user has logged in</w:t>
      </w:r>
      <w:r>
        <w:t>&gt;</w:t>
      </w:r>
    </w:p>
    <w:p w14:paraId="6601CC73" w14:textId="6E0D508F" w:rsidR="006730D4" w:rsidRPr="006730D4" w:rsidRDefault="006730D4" w:rsidP="006730D4">
      <w:pPr>
        <w:ind w:left="720"/>
      </w:pPr>
      <w:r>
        <w:t>The user has logged in the account and accessed QR code’s function</w:t>
      </w:r>
    </w:p>
    <w:p w14:paraId="77C9B99A" w14:textId="17C1D2D0" w:rsidR="006730D4" w:rsidRDefault="006730D4" w:rsidP="006730D4">
      <w:pPr>
        <w:pStyle w:val="Heading2"/>
      </w:pPr>
      <w:r>
        <w:t>&lt;Enough money&gt;</w:t>
      </w:r>
    </w:p>
    <w:p w14:paraId="641F6CD1" w14:textId="25CFB5A5" w:rsidR="006730D4" w:rsidRDefault="006730D4" w:rsidP="006730D4">
      <w:pPr>
        <w:ind w:left="720"/>
      </w:pPr>
      <w:r>
        <w:t>The amount must pay is smaller than the available amount</w:t>
      </w:r>
    </w:p>
    <w:p w14:paraId="0F03605E" w14:textId="113D3117" w:rsidR="0095526C" w:rsidRDefault="00000000" w:rsidP="001823CC">
      <w:pPr>
        <w:pStyle w:val="Heading1"/>
        <w:widowControl/>
      </w:pPr>
      <w:bookmarkStart w:id="23" w:name="_Toc423410255"/>
      <w:bookmarkStart w:id="24" w:name="_Toc425054514"/>
      <w:bookmarkStart w:id="25" w:name="_Toc508098440"/>
      <w:r>
        <w:t>Postconditions</w:t>
      </w:r>
      <w:bookmarkEnd w:id="23"/>
      <w:bookmarkEnd w:id="24"/>
      <w:bookmarkEnd w:id="25"/>
    </w:p>
    <w:p w14:paraId="73910C4E" w14:textId="387C7A42" w:rsidR="00D11F83" w:rsidRPr="00D11F83" w:rsidRDefault="00D11F83" w:rsidP="00D11F83">
      <w:pPr>
        <w:ind w:left="720"/>
      </w:pPr>
      <w:r>
        <w:t xml:space="preserve">The system </w:t>
      </w:r>
      <w:r w:rsidR="00403861">
        <w:t>successfully shows</w:t>
      </w:r>
      <w:r>
        <w:t xml:space="preserve"> payment messages</w:t>
      </w:r>
    </w:p>
    <w:p w14:paraId="54E034EF" w14:textId="7C29E85D" w:rsidR="0095526C" w:rsidRDefault="00000000" w:rsidP="008618D2">
      <w:pPr>
        <w:pStyle w:val="Heading1"/>
      </w:pPr>
      <w:bookmarkStart w:id="26" w:name="_Toc508098442"/>
      <w:r>
        <w:t>Extension Points</w:t>
      </w:r>
      <w:bookmarkEnd w:id="26"/>
    </w:p>
    <w:p w14:paraId="2DEF853D" w14:textId="3FA0C215" w:rsidR="00B14903" w:rsidRDefault="006730D4" w:rsidP="006730D4">
      <w:pPr>
        <w:pStyle w:val="Heading2"/>
      </w:pPr>
      <w:r>
        <w:t>&lt;Save information bill&gt;</w:t>
      </w:r>
    </w:p>
    <w:p w14:paraId="085BAA4B" w14:textId="4F4D974E" w:rsidR="006730D4" w:rsidRDefault="006730D4" w:rsidP="006730D4">
      <w:pPr>
        <w:ind w:left="720"/>
      </w:pPr>
      <w:r>
        <w:t xml:space="preserve">After the transaction, user can save a </w:t>
      </w:r>
      <w:r w:rsidR="00403861">
        <w:t>transaction information picture to device</w:t>
      </w:r>
    </w:p>
    <w:p w14:paraId="6EB25D4E" w14:textId="283F237B" w:rsidR="009B445C" w:rsidRDefault="009B445C" w:rsidP="009B445C">
      <w:pPr>
        <w:pStyle w:val="Heading1"/>
      </w:pPr>
      <w:r>
        <w:t>Prototype</w:t>
      </w:r>
    </w:p>
    <w:p w14:paraId="2C0CBD21" w14:textId="3D3D9981" w:rsidR="009668A6" w:rsidRDefault="009B445C" w:rsidP="009B445C">
      <w:r w:rsidRPr="003A17A6">
        <w:rPr>
          <w:noProof/>
        </w:rPr>
        <w:drawing>
          <wp:inline distT="0" distB="0" distL="0" distR="0" wp14:anchorId="68D4C02F" wp14:editId="44DDB972">
            <wp:extent cx="2380845" cy="4744643"/>
            <wp:effectExtent l="0" t="0" r="635" b="0"/>
            <wp:docPr id="1" name="Picture 1" descr="A picture containing text,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tre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008" cy="47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4BF" w:rsidRPr="004A24BF">
        <w:rPr>
          <w:noProof/>
        </w:rPr>
        <w:drawing>
          <wp:inline distT="0" distB="0" distL="0" distR="0" wp14:anchorId="7F36C114" wp14:editId="5ADE9F64">
            <wp:extent cx="2407920" cy="4699327"/>
            <wp:effectExtent l="0" t="0" r="0" b="6350"/>
            <wp:docPr id="7" name="Picture 7" descr="A picture containing text, monitor, electronics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monitor, electronics,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014" cy="47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6E05" w14:textId="0C8B3AAC" w:rsidR="009B445C" w:rsidRDefault="009668A6" w:rsidP="009B445C">
      <w:r w:rsidRPr="009668A6">
        <w:rPr>
          <w:noProof/>
        </w:rPr>
        <w:lastRenderedPageBreak/>
        <w:drawing>
          <wp:inline distT="0" distB="0" distL="0" distR="0" wp14:anchorId="299EF90F" wp14:editId="6A8F7BF5">
            <wp:extent cx="2429563" cy="4739640"/>
            <wp:effectExtent l="0" t="0" r="889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103" cy="47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8A6">
        <w:rPr>
          <w:noProof/>
        </w:rPr>
        <w:drawing>
          <wp:inline distT="0" distB="0" distL="0" distR="0" wp14:anchorId="046C384C" wp14:editId="62345419">
            <wp:extent cx="2423160" cy="4756156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228" cy="47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810" w14:textId="2D0A1AE4" w:rsidR="009668A6" w:rsidRDefault="009668A6" w:rsidP="009B445C">
      <w:r w:rsidRPr="009668A6">
        <w:rPr>
          <w:noProof/>
        </w:rPr>
        <w:lastRenderedPageBreak/>
        <w:drawing>
          <wp:inline distT="0" distB="0" distL="0" distR="0" wp14:anchorId="5AC48094" wp14:editId="2F4595DD">
            <wp:extent cx="2315028" cy="4419599"/>
            <wp:effectExtent l="0" t="0" r="9525" b="63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290" cy="44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F95" w:rsidRPr="00716F95">
        <w:rPr>
          <w:noProof/>
        </w:rPr>
        <w:drawing>
          <wp:inline distT="0" distB="0" distL="0" distR="0" wp14:anchorId="73C020B5" wp14:editId="528E02B1">
            <wp:extent cx="2316480" cy="4452730"/>
            <wp:effectExtent l="0" t="0" r="762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7462" cy="44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6774" w14:textId="6ADDDC3E" w:rsidR="00716F95" w:rsidRPr="009B445C" w:rsidRDefault="00716F95" w:rsidP="009B445C">
      <w:r w:rsidRPr="00716F95">
        <w:rPr>
          <w:noProof/>
        </w:rPr>
        <w:lastRenderedPageBreak/>
        <w:drawing>
          <wp:inline distT="0" distB="0" distL="0" distR="0" wp14:anchorId="5C57341A" wp14:editId="1876B3C5">
            <wp:extent cx="3299746" cy="6447079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F95" w:rsidRPr="009B445C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AEF4" w14:textId="77777777" w:rsidR="00150874" w:rsidRDefault="00150874">
      <w:pPr>
        <w:spacing w:line="240" w:lineRule="auto"/>
      </w:pPr>
      <w:r>
        <w:separator/>
      </w:r>
    </w:p>
  </w:endnote>
  <w:endnote w:type="continuationSeparator" w:id="0">
    <w:p w14:paraId="21D3E957" w14:textId="77777777" w:rsidR="00150874" w:rsidRDefault="00150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526C" w14:paraId="0D0B90F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3B1FB8" w14:textId="77777777" w:rsidR="0095526C" w:rsidRDefault="0000000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3C8773" w14:textId="39C12AD8" w:rsidR="0095526C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14903">
              <w:t>&lt;</w:t>
            </w:r>
            <w:r w:rsidR="00244500">
              <w:t>Team 3</w:t>
            </w:r>
            <w:r w:rsidR="00B14903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4500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2503B2" w14:textId="77777777" w:rsidR="0095526C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FC62523" w14:textId="77777777" w:rsidR="0095526C" w:rsidRDefault="00955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8F12B" w14:textId="77777777" w:rsidR="00150874" w:rsidRDefault="00150874">
      <w:pPr>
        <w:spacing w:line="240" w:lineRule="auto"/>
      </w:pPr>
      <w:r>
        <w:separator/>
      </w:r>
    </w:p>
  </w:footnote>
  <w:footnote w:type="continuationSeparator" w:id="0">
    <w:p w14:paraId="03B90B56" w14:textId="77777777" w:rsidR="00150874" w:rsidRDefault="001508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CCF7E" w14:textId="77777777" w:rsidR="0095526C" w:rsidRDefault="0095526C">
    <w:pPr>
      <w:rPr>
        <w:sz w:val="24"/>
      </w:rPr>
    </w:pPr>
  </w:p>
  <w:p w14:paraId="7210E338" w14:textId="77777777" w:rsidR="0095526C" w:rsidRDefault="0095526C">
    <w:pPr>
      <w:pBdr>
        <w:top w:val="single" w:sz="6" w:space="1" w:color="auto"/>
      </w:pBdr>
      <w:rPr>
        <w:sz w:val="24"/>
      </w:rPr>
    </w:pPr>
  </w:p>
  <w:p w14:paraId="0CE9E25E" w14:textId="26EBD6A0" w:rsidR="0095526C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14903">
      <w:rPr>
        <w:rFonts w:ascii="Arial" w:hAnsi="Arial"/>
        <w:b/>
        <w:sz w:val="36"/>
      </w:rPr>
      <w:t>&lt;</w:t>
    </w:r>
    <w:r w:rsidR="00244500">
      <w:rPr>
        <w:rFonts w:ascii="Arial" w:hAnsi="Arial"/>
        <w:b/>
        <w:sz w:val="36"/>
      </w:rPr>
      <w:t>Team 3</w:t>
    </w:r>
    <w:r w:rsidR="00B14903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39DEFEB" w14:textId="77777777" w:rsidR="0095526C" w:rsidRDefault="0095526C">
    <w:pPr>
      <w:pBdr>
        <w:bottom w:val="single" w:sz="6" w:space="1" w:color="auto"/>
      </w:pBdr>
      <w:jc w:val="right"/>
      <w:rPr>
        <w:sz w:val="24"/>
      </w:rPr>
    </w:pPr>
  </w:p>
  <w:p w14:paraId="5D09AD96" w14:textId="77777777" w:rsidR="0095526C" w:rsidRDefault="009552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526C" w14:paraId="61F40CDC" w14:textId="77777777">
      <w:tc>
        <w:tcPr>
          <w:tcW w:w="6379" w:type="dxa"/>
        </w:tcPr>
        <w:p w14:paraId="7BDB0EFA" w14:textId="7E4F78BF" w:rsidR="0095526C" w:rsidRDefault="00000000">
          <w:fldSimple w:instr="subject  \* Mergeformat ">
            <w:r w:rsidR="00B14903">
              <w:t>&lt;</w:t>
            </w:r>
            <w:r w:rsidR="00244500">
              <w:t xml:space="preserve">A </w:t>
            </w:r>
            <w:r w:rsidR="00B14903">
              <w:t xml:space="preserve">BIDV </w:t>
            </w:r>
            <w:r w:rsidR="00244500">
              <w:t xml:space="preserve">based </w:t>
            </w:r>
            <w:r w:rsidR="00B14903">
              <w:t>Smart Banking</w:t>
            </w:r>
            <w:r w:rsidR="00244500">
              <w:t xml:space="preserve"> app</w:t>
            </w:r>
            <w:r w:rsidR="00B14903">
              <w:t>&gt;</w:t>
            </w:r>
          </w:fldSimple>
        </w:p>
      </w:tc>
      <w:tc>
        <w:tcPr>
          <w:tcW w:w="3179" w:type="dxa"/>
        </w:tcPr>
        <w:p w14:paraId="1DDA7CD7" w14:textId="77777777" w:rsidR="0095526C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5526C" w14:paraId="0DD57319" w14:textId="77777777">
      <w:tc>
        <w:tcPr>
          <w:tcW w:w="6379" w:type="dxa"/>
        </w:tcPr>
        <w:p w14:paraId="6A9E3C12" w14:textId="1AB38EB9" w:rsidR="0095526C" w:rsidRDefault="00000000">
          <w:fldSimple w:instr="title  \* Mergeformat ">
            <w:r w:rsidR="00B14903">
              <w:t>Use-Case Specification: &lt;Pa</w:t>
            </w:r>
            <w:r w:rsidR="001823CC">
              <w:t>y</w:t>
            </w:r>
            <w:r w:rsidR="00B14903">
              <w:t xml:space="preserve"> with QR codes&gt;</w:t>
            </w:r>
          </w:fldSimple>
        </w:p>
      </w:tc>
      <w:tc>
        <w:tcPr>
          <w:tcW w:w="3179" w:type="dxa"/>
        </w:tcPr>
        <w:p w14:paraId="53736ACF" w14:textId="22461276" w:rsidR="0095526C" w:rsidRDefault="00000000">
          <w:r>
            <w:t xml:space="preserve">  Date:  &lt;</w:t>
          </w:r>
          <w:r w:rsidR="00B14903">
            <w:t>2</w:t>
          </w:r>
          <w:r w:rsidR="00CF517A">
            <w:t>8</w:t>
          </w:r>
          <w:r>
            <w:t>/</w:t>
          </w:r>
          <w:r w:rsidR="00B14903">
            <w:t>11</w:t>
          </w:r>
          <w:r>
            <w:t>/</w:t>
          </w:r>
          <w:r w:rsidR="00B14903">
            <w:t>2022</w:t>
          </w:r>
          <w:r>
            <w:t>&gt;</w:t>
          </w:r>
        </w:p>
      </w:tc>
    </w:tr>
    <w:tr w:rsidR="0095526C" w14:paraId="23C1CF61" w14:textId="77777777">
      <w:tc>
        <w:tcPr>
          <w:tcW w:w="9558" w:type="dxa"/>
          <w:gridSpan w:val="2"/>
        </w:tcPr>
        <w:p w14:paraId="50AD4F23" w14:textId="531840D9" w:rsidR="0095526C" w:rsidRDefault="00000000">
          <w:r>
            <w:t>&lt;</w:t>
          </w:r>
          <w:r w:rsidR="00244500">
            <w:t xml:space="preserve">use-case </w:t>
          </w:r>
          <w:r w:rsidR="00B14903">
            <w:t xml:space="preserve">specification </w:t>
          </w:r>
          <w:r>
            <w:t>document&gt;</w:t>
          </w:r>
        </w:p>
      </w:tc>
    </w:tr>
  </w:tbl>
  <w:p w14:paraId="5D3D71A9" w14:textId="77777777" w:rsidR="0095526C" w:rsidRDefault="00955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EB252A"/>
    <w:multiLevelType w:val="multilevel"/>
    <w:tmpl w:val="0816A0D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692855">
    <w:abstractNumId w:val="0"/>
  </w:num>
  <w:num w:numId="2" w16cid:durableId="114315408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86479902">
    <w:abstractNumId w:val="10"/>
  </w:num>
  <w:num w:numId="4" w16cid:durableId="1989436763">
    <w:abstractNumId w:val="20"/>
  </w:num>
  <w:num w:numId="5" w16cid:durableId="692196954">
    <w:abstractNumId w:val="15"/>
  </w:num>
  <w:num w:numId="6" w16cid:durableId="482239377">
    <w:abstractNumId w:val="14"/>
  </w:num>
  <w:num w:numId="7" w16cid:durableId="11044536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107067113">
    <w:abstractNumId w:val="2"/>
  </w:num>
  <w:num w:numId="9" w16cid:durableId="191039962">
    <w:abstractNumId w:val="19"/>
  </w:num>
  <w:num w:numId="10" w16cid:durableId="852302167">
    <w:abstractNumId w:val="3"/>
  </w:num>
  <w:num w:numId="11" w16cid:durableId="1406682818">
    <w:abstractNumId w:val="11"/>
  </w:num>
  <w:num w:numId="12" w16cid:durableId="1311204290">
    <w:abstractNumId w:val="9"/>
  </w:num>
  <w:num w:numId="13" w16cid:durableId="1751536463">
    <w:abstractNumId w:val="18"/>
  </w:num>
  <w:num w:numId="14" w16cid:durableId="853110596">
    <w:abstractNumId w:val="8"/>
  </w:num>
  <w:num w:numId="15" w16cid:durableId="1356538208">
    <w:abstractNumId w:val="4"/>
  </w:num>
  <w:num w:numId="16" w16cid:durableId="457383476">
    <w:abstractNumId w:val="17"/>
  </w:num>
  <w:num w:numId="17" w16cid:durableId="1639187572">
    <w:abstractNumId w:val="13"/>
  </w:num>
  <w:num w:numId="18" w16cid:durableId="2010281548">
    <w:abstractNumId w:val="6"/>
  </w:num>
  <w:num w:numId="19" w16cid:durableId="3090529">
    <w:abstractNumId w:val="12"/>
  </w:num>
  <w:num w:numId="20" w16cid:durableId="1425342860">
    <w:abstractNumId w:val="7"/>
  </w:num>
  <w:num w:numId="21" w16cid:durableId="2088729080">
    <w:abstractNumId w:val="16"/>
  </w:num>
  <w:num w:numId="22" w16cid:durableId="2123331612">
    <w:abstractNumId w:val="5"/>
  </w:num>
  <w:num w:numId="23" w16cid:durableId="551231020">
    <w:abstractNumId w:val="0"/>
  </w:num>
  <w:num w:numId="24" w16cid:durableId="382756332">
    <w:abstractNumId w:val="0"/>
  </w:num>
  <w:num w:numId="25" w16cid:durableId="21521821">
    <w:abstractNumId w:val="0"/>
  </w:num>
  <w:num w:numId="26" w16cid:durableId="56560419">
    <w:abstractNumId w:val="0"/>
  </w:num>
  <w:num w:numId="27" w16cid:durableId="178480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03"/>
    <w:rsid w:val="00030B2F"/>
    <w:rsid w:val="00033CA2"/>
    <w:rsid w:val="00087A6C"/>
    <w:rsid w:val="000A4657"/>
    <w:rsid w:val="000A5789"/>
    <w:rsid w:val="000A7A69"/>
    <w:rsid w:val="00114373"/>
    <w:rsid w:val="00150874"/>
    <w:rsid w:val="001823CC"/>
    <w:rsid w:val="00244500"/>
    <w:rsid w:val="00247CC0"/>
    <w:rsid w:val="00272A14"/>
    <w:rsid w:val="00374409"/>
    <w:rsid w:val="00403861"/>
    <w:rsid w:val="00405113"/>
    <w:rsid w:val="004559CA"/>
    <w:rsid w:val="004A24BF"/>
    <w:rsid w:val="005A47FE"/>
    <w:rsid w:val="005C01A1"/>
    <w:rsid w:val="00624D85"/>
    <w:rsid w:val="00642667"/>
    <w:rsid w:val="00663ADB"/>
    <w:rsid w:val="006730D4"/>
    <w:rsid w:val="00716F95"/>
    <w:rsid w:val="008618D2"/>
    <w:rsid w:val="00900FC2"/>
    <w:rsid w:val="0095526C"/>
    <w:rsid w:val="009668A6"/>
    <w:rsid w:val="00987174"/>
    <w:rsid w:val="009B445C"/>
    <w:rsid w:val="00A71885"/>
    <w:rsid w:val="00B14903"/>
    <w:rsid w:val="00B36B7B"/>
    <w:rsid w:val="00B942A7"/>
    <w:rsid w:val="00CF517A"/>
    <w:rsid w:val="00D10FBC"/>
    <w:rsid w:val="00D11F83"/>
    <w:rsid w:val="00D15EA3"/>
    <w:rsid w:val="00D34615"/>
    <w:rsid w:val="00E2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FDC0F"/>
  <w15:chartTrackingRefBased/>
  <w15:docId w15:val="{13DE81C2-5620-404D-827D-1ABA3DCC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C01A1"/>
    <w:pPr>
      <w:spacing w:after="120"/>
      <w:ind w:left="720"/>
    </w:pPr>
    <w:rPr>
      <w:iCs/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01A1"/>
  </w:style>
  <w:style w:type="character" w:customStyle="1" w:styleId="DateChar">
    <w:name w:val="Date Char"/>
    <w:basedOn w:val="DefaultParagraphFont"/>
    <w:link w:val="Date"/>
    <w:uiPriority w:val="99"/>
    <w:semiHidden/>
    <w:rsid w:val="005C01A1"/>
    <w:rPr>
      <w:lang w:eastAsia="en-US"/>
    </w:rPr>
  </w:style>
  <w:style w:type="character" w:customStyle="1" w:styleId="rynqvb">
    <w:name w:val="rynqvb"/>
    <w:basedOn w:val="DefaultParagraphFont"/>
    <w:rsid w:val="00D1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OneDrive\M&#225;y%20t&#237;nh\FINAL-PROJECT\UC7%20-%20Pay%20with%20QR%20cod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268</TotalTime>
  <Pages>8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ADMIN</dc:creator>
  <cp:keywords/>
  <dc:description/>
  <cp:lastModifiedBy>Lai Thi Minh Trang</cp:lastModifiedBy>
  <cp:revision>13</cp:revision>
  <cp:lastPrinted>1899-12-31T17:00:00Z</cp:lastPrinted>
  <dcterms:created xsi:type="dcterms:W3CDTF">2022-11-27T05:16:00Z</dcterms:created>
  <dcterms:modified xsi:type="dcterms:W3CDTF">2022-12-17T17:19:00Z</dcterms:modified>
</cp:coreProperties>
</file>